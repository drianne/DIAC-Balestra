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43F5" w:rsidRPr="00E943F5" w:rsidRDefault="00E943F5" w:rsidP="00E943F5">
      <w:pPr>
        <w:jc w:val="center"/>
        <w:rPr>
          <w:rFonts w:ascii="Times New Roman" w:hAnsi="Times New Roman" w:cs="Times New Roman"/>
          <w:b/>
          <w:bCs/>
          <w:sz w:val="28"/>
        </w:rPr>
      </w:pPr>
    </w:p>
    <w:p w:rsidR="00D44655" w:rsidRPr="004F6A0E" w:rsidRDefault="00E943F5" w:rsidP="00E943F5">
      <w:pPr>
        <w:jc w:val="center"/>
        <w:rPr>
          <w:rFonts w:ascii="Times New Roman" w:hAnsi="Times New Roman" w:cs="Times New Roman"/>
          <w:b/>
          <w:bCs/>
          <w:sz w:val="36"/>
          <w:szCs w:val="36"/>
          <w:lang w:val="pt-BR"/>
        </w:rPr>
      </w:pPr>
      <w:r w:rsidRPr="004F6A0E">
        <w:rPr>
          <w:rFonts w:ascii="Times New Roman" w:hAnsi="Times New Roman" w:cs="Times New Roman"/>
          <w:b/>
          <w:bCs/>
          <w:sz w:val="36"/>
          <w:szCs w:val="36"/>
          <w:lang w:val="pt-BR"/>
        </w:rPr>
        <w:t>Projeto Final 1</w:t>
      </w:r>
    </w:p>
    <w:p w:rsidR="00E943F5" w:rsidRPr="004F6A0E" w:rsidRDefault="00E943F5" w:rsidP="00E943F5">
      <w:pPr>
        <w:jc w:val="center"/>
        <w:rPr>
          <w:rFonts w:ascii="Times New Roman" w:hAnsi="Times New Roman" w:cs="Times New Roman"/>
          <w:b/>
          <w:bCs/>
          <w:sz w:val="28"/>
          <w:lang w:val="pt-BR"/>
        </w:rPr>
      </w:pPr>
    </w:p>
    <w:p w:rsidR="00E943F5" w:rsidRPr="00E943F5" w:rsidRDefault="00E943F5" w:rsidP="00E943F5">
      <w:pPr>
        <w:pStyle w:val="Default"/>
        <w:spacing w:line="276" w:lineRule="auto"/>
        <w:jc w:val="both"/>
        <w:rPr>
          <w:rFonts w:ascii="Times New Roman" w:hAnsi="Times New Roman" w:cs="Times New Roman"/>
          <w:b/>
        </w:rPr>
      </w:pPr>
      <w:r w:rsidRPr="00E943F5">
        <w:rPr>
          <w:rFonts w:ascii="Times New Roman" w:hAnsi="Times New Roman" w:cs="Times New Roman"/>
          <w:b/>
        </w:rPr>
        <w:t xml:space="preserve">Desenho Industrial Assistido por Computador – 199176 </w:t>
      </w:r>
    </w:p>
    <w:p w:rsidR="00E943F5" w:rsidRPr="004F6A0E" w:rsidRDefault="00E943F5" w:rsidP="00E943F5">
      <w:pPr>
        <w:pStyle w:val="Default"/>
        <w:spacing w:line="276" w:lineRule="auto"/>
        <w:jc w:val="both"/>
        <w:rPr>
          <w:rFonts w:ascii="Times New Roman" w:hAnsi="Times New Roman" w:cs="Times New Roman"/>
          <w:b/>
        </w:rPr>
      </w:pPr>
    </w:p>
    <w:p w:rsidR="00E943F5" w:rsidRPr="004F6A0E" w:rsidRDefault="00E943F5" w:rsidP="00E943F5">
      <w:pPr>
        <w:pStyle w:val="Default"/>
        <w:spacing w:line="276" w:lineRule="auto"/>
        <w:jc w:val="both"/>
        <w:rPr>
          <w:rFonts w:ascii="Times New Roman" w:hAnsi="Times New Roman" w:cs="Times New Roman"/>
        </w:rPr>
      </w:pPr>
      <w:r w:rsidRPr="004F6A0E">
        <w:rPr>
          <w:rFonts w:ascii="Times New Roman" w:hAnsi="Times New Roman" w:cs="Times New Roman"/>
          <w:b/>
        </w:rPr>
        <w:t>Destinatários:</w:t>
      </w:r>
    </w:p>
    <w:p w:rsidR="00E943F5" w:rsidRPr="00E124A8" w:rsidRDefault="00E943F5" w:rsidP="00E943F5">
      <w:pPr>
        <w:pStyle w:val="Default"/>
        <w:spacing w:line="276" w:lineRule="auto"/>
        <w:jc w:val="both"/>
        <w:rPr>
          <w:rFonts w:ascii="Times New Roman" w:hAnsi="Times New Roman" w:cs="Times New Roman"/>
          <w:lang w:val="es-ES_tradnl"/>
        </w:rPr>
      </w:pPr>
      <w:r w:rsidRPr="004F6A0E">
        <w:rPr>
          <w:rFonts w:ascii="Times New Roman" w:hAnsi="Times New Roman" w:cs="Times New Roman"/>
        </w:rPr>
        <w:t>Prof</w:t>
      </w:r>
      <w:r w:rsidRPr="004F6A0E">
        <w:rPr>
          <w:rFonts w:ascii="Times New Roman" w:hAnsi="Times New Roman" w:cs="Times New Roman"/>
          <w:vertAlign w:val="superscript"/>
        </w:rPr>
        <w:t>a</w:t>
      </w:r>
      <w:r w:rsidRPr="004F6A0E">
        <w:rPr>
          <w:rFonts w:ascii="Times New Roman" w:hAnsi="Times New Roman" w:cs="Times New Roman"/>
        </w:rPr>
        <w:t xml:space="preserve">. </w:t>
      </w:r>
      <w:proofErr w:type="spellStart"/>
      <w:r w:rsidR="00E124A8" w:rsidRPr="00E124A8">
        <w:rPr>
          <w:rFonts w:ascii="Times New Roman" w:hAnsi="Times New Roman" w:cs="Times New Roman"/>
          <w:lang w:val="es-ES_tradnl"/>
        </w:rPr>
        <w:t>Himilsys</w:t>
      </w:r>
      <w:proofErr w:type="spellEnd"/>
      <w:r w:rsidR="00E124A8" w:rsidRPr="00E124A8">
        <w:rPr>
          <w:rFonts w:ascii="Times New Roman" w:hAnsi="Times New Roman" w:cs="Times New Roman"/>
          <w:lang w:val="es-ES_tradnl"/>
        </w:rPr>
        <w:t xml:space="preserve"> Hernández González</w:t>
      </w:r>
    </w:p>
    <w:p w:rsidR="00E943F5" w:rsidRPr="00E124A8" w:rsidRDefault="00E943F5" w:rsidP="00E943F5">
      <w:pPr>
        <w:pStyle w:val="Default"/>
        <w:spacing w:line="276" w:lineRule="auto"/>
        <w:jc w:val="both"/>
        <w:rPr>
          <w:rFonts w:ascii="Times New Roman" w:hAnsi="Times New Roman" w:cs="Times New Roman"/>
          <w:lang w:val="es-ES_tradnl"/>
        </w:rPr>
      </w:pPr>
      <w:r w:rsidRPr="00E124A8">
        <w:rPr>
          <w:rFonts w:ascii="Times New Roman" w:hAnsi="Times New Roman" w:cs="Times New Roman"/>
          <w:lang w:val="es-ES_tradnl"/>
        </w:rPr>
        <w:t xml:space="preserve">Prof. Cristian </w:t>
      </w:r>
      <w:proofErr w:type="spellStart"/>
      <w:r w:rsidRPr="00E124A8">
        <w:rPr>
          <w:rFonts w:ascii="Times New Roman" w:hAnsi="Times New Roman" w:cs="Times New Roman"/>
          <w:lang w:val="es-ES_tradnl"/>
        </w:rPr>
        <w:t>Vendittozzi</w:t>
      </w:r>
      <w:proofErr w:type="spellEnd"/>
      <w:r w:rsidRPr="00E124A8">
        <w:rPr>
          <w:rFonts w:ascii="Times New Roman" w:hAnsi="Times New Roman" w:cs="Times New Roman"/>
          <w:lang w:val="es-ES_tradnl"/>
        </w:rPr>
        <w:t xml:space="preserve">, </w:t>
      </w:r>
      <w:proofErr w:type="spellStart"/>
      <w:r w:rsidRPr="00E124A8">
        <w:rPr>
          <w:rFonts w:ascii="Times New Roman" w:hAnsi="Times New Roman" w:cs="Times New Roman"/>
          <w:lang w:val="es-ES_tradnl"/>
        </w:rPr>
        <w:t>Dr</w:t>
      </w:r>
      <w:proofErr w:type="spellEnd"/>
      <w:r w:rsidRPr="00E124A8">
        <w:rPr>
          <w:rFonts w:ascii="Times New Roman" w:hAnsi="Times New Roman" w:cs="Times New Roman"/>
          <w:lang w:val="es-ES_tradnl"/>
        </w:rPr>
        <w:t xml:space="preserve"> </w:t>
      </w:r>
      <w:r w:rsidR="00E124A8" w:rsidRPr="00E124A8">
        <w:rPr>
          <w:rFonts w:ascii="Times New Roman" w:hAnsi="Times New Roman" w:cs="Times New Roman"/>
          <w:lang w:val="es-ES_tradnl"/>
        </w:rPr>
        <w:t xml:space="preserve"> </w:t>
      </w:r>
    </w:p>
    <w:p w:rsidR="00E943F5" w:rsidRPr="00E124A8" w:rsidRDefault="00E943F5" w:rsidP="00E943F5">
      <w:pPr>
        <w:jc w:val="center"/>
        <w:rPr>
          <w:rFonts w:ascii="Times New Roman" w:hAnsi="Times New Roman" w:cs="Times New Roman"/>
          <w:lang w:val="es-ES_tradnl"/>
        </w:rPr>
      </w:pPr>
    </w:p>
    <w:p w:rsidR="00E943F5" w:rsidRPr="00E943F5" w:rsidRDefault="00581B2A" w:rsidP="00E943F5">
      <w:pPr>
        <w:rPr>
          <w:rFonts w:ascii="Times New Roman" w:hAnsi="Times New Roman" w:cs="Times New Roman"/>
          <w:b/>
          <w:sz w:val="24"/>
          <w:szCs w:val="24"/>
          <w:lang w:val="pt-BR"/>
        </w:rPr>
      </w:pPr>
      <w:sdt>
        <w:sdtPr>
          <w:rPr>
            <w:rFonts w:ascii="Times New Roman" w:hAnsi="Times New Roman" w:cs="Times New Roman"/>
            <w:b/>
            <w:sz w:val="24"/>
            <w:szCs w:val="24"/>
            <w:lang w:val="pt-BR"/>
          </w:rPr>
          <w:alias w:val="Semestre/Ano"/>
          <w:tag w:val="Inserir Semestre e Ano"/>
          <w:id w:val="-1499105139"/>
          <w:placeholder>
            <w:docPart w:val="DefaultPlaceholder_1081868574"/>
          </w:placeholder>
        </w:sdtPr>
        <w:sdtContent>
          <w:r w:rsidR="00AD10D7">
            <w:rPr>
              <w:rFonts w:ascii="Times New Roman" w:hAnsi="Times New Roman" w:cs="Times New Roman"/>
              <w:b/>
              <w:sz w:val="24"/>
              <w:szCs w:val="24"/>
              <w:lang w:val="pt-BR"/>
            </w:rPr>
            <w:t>1º</w:t>
          </w:r>
          <w:r w:rsidR="00E943F5">
            <w:rPr>
              <w:rFonts w:ascii="Times New Roman" w:hAnsi="Times New Roman" w:cs="Times New Roman"/>
              <w:b/>
              <w:sz w:val="24"/>
              <w:szCs w:val="24"/>
              <w:lang w:val="pt-BR"/>
            </w:rPr>
            <w:t>/</w:t>
          </w:r>
          <w:r w:rsidR="00AD10D7">
            <w:rPr>
              <w:rFonts w:ascii="Times New Roman" w:hAnsi="Times New Roman" w:cs="Times New Roman"/>
              <w:b/>
              <w:sz w:val="24"/>
              <w:szCs w:val="24"/>
              <w:lang w:val="pt-BR"/>
            </w:rPr>
            <w:t>2016</w:t>
          </w:r>
        </w:sdtContent>
      </w:sdt>
      <w:r w:rsidR="00E943F5" w:rsidRPr="00E943F5">
        <w:rPr>
          <w:rFonts w:ascii="Times New Roman" w:hAnsi="Times New Roman" w:cs="Times New Roman"/>
          <w:b/>
          <w:sz w:val="24"/>
          <w:szCs w:val="24"/>
          <w:lang w:val="pt-BR"/>
        </w:rPr>
        <w:t xml:space="preserve"> -  Turma </w:t>
      </w:r>
      <w:sdt>
        <w:sdtPr>
          <w:rPr>
            <w:rFonts w:ascii="Times New Roman" w:hAnsi="Times New Roman" w:cs="Times New Roman"/>
            <w:b/>
            <w:sz w:val="24"/>
            <w:szCs w:val="24"/>
            <w:lang w:val="pt-BR"/>
          </w:rPr>
          <w:id w:val="959376339"/>
          <w:placeholder>
            <w:docPart w:val="DefaultPlaceholder_1081868574"/>
          </w:placeholder>
        </w:sdtPr>
        <w:sdtContent>
          <w:r w:rsidR="00AD10D7">
            <w:rPr>
              <w:rFonts w:ascii="Times New Roman" w:hAnsi="Times New Roman" w:cs="Times New Roman"/>
              <w:b/>
              <w:sz w:val="24"/>
              <w:szCs w:val="24"/>
              <w:lang w:val="pt-BR"/>
            </w:rPr>
            <w:t>E</w:t>
          </w:r>
        </w:sdtContent>
      </w:sdt>
    </w:p>
    <w:p w:rsidR="00AD10D7" w:rsidRDefault="00AD10D7" w:rsidP="00E943F5">
      <w:pPr>
        <w:pStyle w:val="Default"/>
        <w:spacing w:line="276" w:lineRule="auto"/>
        <w:jc w:val="both"/>
        <w:rPr>
          <w:rFonts w:ascii="Times New Roman" w:hAnsi="Times New Roman" w:cs="Times New Roman"/>
          <w:b/>
          <w:smallCaps/>
          <w:sz w:val="36"/>
          <w:szCs w:val="36"/>
        </w:rPr>
      </w:pPr>
    </w:p>
    <w:p w:rsidR="00E943F5" w:rsidRPr="00E943F5" w:rsidRDefault="00581B2A" w:rsidP="00E943F5">
      <w:pPr>
        <w:pStyle w:val="Default"/>
        <w:spacing w:line="276" w:lineRule="auto"/>
        <w:jc w:val="both"/>
        <w:rPr>
          <w:rFonts w:ascii="Times New Roman" w:hAnsi="Times New Roman" w:cs="Times New Roman"/>
          <w:b/>
          <w:smallCaps/>
          <w:sz w:val="36"/>
          <w:szCs w:val="36"/>
        </w:rPr>
      </w:pPr>
      <w:sdt>
        <w:sdtPr>
          <w:rPr>
            <w:rFonts w:ascii="Times New Roman" w:hAnsi="Times New Roman" w:cs="Times New Roman"/>
            <w:b/>
            <w:smallCaps/>
            <w:sz w:val="36"/>
            <w:szCs w:val="36"/>
          </w:rPr>
          <w:id w:val="1899862766"/>
          <w:placeholder>
            <w:docPart w:val="DefaultPlaceholder_1081868574"/>
          </w:placeholder>
        </w:sdtPr>
        <w:sdtContent>
          <w:proofErr w:type="spellStart"/>
          <w:r w:rsidR="00AD10D7">
            <w:rPr>
              <w:rFonts w:ascii="Times New Roman" w:hAnsi="Times New Roman" w:cs="Times New Roman"/>
              <w:b/>
              <w:smallCaps/>
              <w:sz w:val="36"/>
              <w:szCs w:val="36"/>
            </w:rPr>
            <w:t>Balestra</w:t>
          </w:r>
          <w:proofErr w:type="spellEnd"/>
          <w:r w:rsidR="00AD10D7">
            <w:rPr>
              <w:rFonts w:ascii="Times New Roman" w:hAnsi="Times New Roman" w:cs="Times New Roman"/>
              <w:b/>
              <w:smallCaps/>
              <w:sz w:val="36"/>
              <w:szCs w:val="36"/>
            </w:rPr>
            <w:t xml:space="preserve"> de da </w:t>
          </w:r>
          <w:proofErr w:type="spellStart"/>
          <w:r w:rsidR="00AD10D7">
            <w:rPr>
              <w:rFonts w:ascii="Times New Roman" w:hAnsi="Times New Roman" w:cs="Times New Roman"/>
              <w:b/>
              <w:smallCaps/>
              <w:sz w:val="36"/>
              <w:szCs w:val="36"/>
            </w:rPr>
            <w:t>vinci</w:t>
          </w:r>
          <w:proofErr w:type="spellEnd"/>
          <w:r w:rsidR="00AD10D7">
            <w:rPr>
              <w:rFonts w:ascii="Times New Roman" w:hAnsi="Times New Roman" w:cs="Times New Roman"/>
              <w:b/>
              <w:smallCaps/>
              <w:sz w:val="36"/>
              <w:szCs w:val="36"/>
            </w:rPr>
            <w:t xml:space="preserve"> </w:t>
          </w:r>
        </w:sdtContent>
      </w:sdt>
      <w:r w:rsidR="00E943F5" w:rsidRPr="00E943F5">
        <w:rPr>
          <w:rFonts w:ascii="Times New Roman" w:hAnsi="Times New Roman" w:cs="Times New Roman"/>
          <w:b/>
          <w:smallCaps/>
          <w:sz w:val="36"/>
          <w:szCs w:val="36"/>
        </w:rPr>
        <w:t xml:space="preserve"> </w:t>
      </w:r>
    </w:p>
    <w:p w:rsidR="00E943F5" w:rsidRPr="00E943F5" w:rsidRDefault="00E943F5" w:rsidP="00E943F5">
      <w:pPr>
        <w:pStyle w:val="Default"/>
        <w:spacing w:line="276" w:lineRule="auto"/>
        <w:jc w:val="both"/>
        <w:rPr>
          <w:rFonts w:ascii="Times New Roman" w:hAnsi="Times New Roman" w:cs="Times New Roman"/>
          <w:b/>
          <w:smallCaps/>
          <w:sz w:val="36"/>
          <w:szCs w:val="36"/>
        </w:rPr>
      </w:pPr>
    </w:p>
    <w:p w:rsidR="00E943F5" w:rsidRPr="00E943F5" w:rsidRDefault="00E943F5" w:rsidP="00E943F5">
      <w:pPr>
        <w:pStyle w:val="Default"/>
        <w:spacing w:line="276" w:lineRule="auto"/>
        <w:jc w:val="both"/>
        <w:rPr>
          <w:rFonts w:ascii="Times New Roman" w:hAnsi="Times New Roman" w:cs="Times New Roman"/>
          <w:b/>
          <w:bCs/>
        </w:rPr>
      </w:pPr>
      <w:r w:rsidRPr="00E943F5">
        <w:rPr>
          <w:rFonts w:ascii="Times New Roman" w:hAnsi="Times New Roman" w:cs="Times New Roman"/>
          <w:b/>
          <w:bCs/>
        </w:rPr>
        <w:t xml:space="preserve">Grupo </w:t>
      </w:r>
      <w:sdt>
        <w:sdtPr>
          <w:rPr>
            <w:rFonts w:ascii="Times New Roman" w:hAnsi="Times New Roman" w:cs="Times New Roman"/>
            <w:b/>
            <w:bCs/>
          </w:rPr>
          <w:id w:val="-127853625"/>
          <w:placeholder>
            <w:docPart w:val="DefaultPlaceholder_1081868574"/>
          </w:placeholder>
        </w:sdtPr>
        <w:sdtContent>
          <w:r w:rsidR="00AD10D7">
            <w:rPr>
              <w:rFonts w:ascii="Times New Roman" w:hAnsi="Times New Roman" w:cs="Times New Roman"/>
              <w:b/>
              <w:bCs/>
            </w:rPr>
            <w:t>1</w:t>
          </w:r>
        </w:sdtContent>
      </w:sdt>
      <w:r w:rsidRPr="00E943F5">
        <w:rPr>
          <w:rFonts w:ascii="Times New Roman" w:hAnsi="Times New Roman" w:cs="Times New Roman"/>
          <w:b/>
          <w:bCs/>
        </w:rPr>
        <w:t xml:space="preserve"> </w:t>
      </w:r>
    </w:p>
    <w:p w:rsidR="00E943F5" w:rsidRPr="00E943F5" w:rsidRDefault="00E943F5" w:rsidP="00E943F5">
      <w:pPr>
        <w:pStyle w:val="Default"/>
        <w:spacing w:line="276" w:lineRule="auto"/>
        <w:jc w:val="both"/>
        <w:rPr>
          <w:rFonts w:ascii="Times New Roman" w:hAnsi="Times New Roman" w:cs="Times New Roman"/>
          <w:b/>
        </w:rPr>
      </w:pPr>
    </w:p>
    <w:p w:rsidR="00E943F5" w:rsidRPr="00E943F5" w:rsidRDefault="00E943F5" w:rsidP="00E943F5">
      <w:pPr>
        <w:pStyle w:val="Default"/>
        <w:spacing w:line="276" w:lineRule="auto"/>
        <w:jc w:val="both"/>
        <w:rPr>
          <w:rFonts w:ascii="Times New Roman" w:hAnsi="Times New Roman" w:cs="Times New Roman"/>
        </w:rPr>
      </w:pPr>
    </w:p>
    <w:p w:rsidR="00E943F5" w:rsidRPr="00E943F5" w:rsidRDefault="00E943F5" w:rsidP="00E943F5">
      <w:pPr>
        <w:pStyle w:val="Default"/>
        <w:spacing w:line="276" w:lineRule="auto"/>
        <w:jc w:val="both"/>
        <w:rPr>
          <w:rFonts w:ascii="Times New Roman" w:hAnsi="Times New Roman" w:cs="Times New Roman"/>
        </w:rPr>
      </w:pPr>
    </w:p>
    <w:sdt>
      <w:sdtPr>
        <w:rPr>
          <w:rFonts w:ascii="Times New Roman" w:hAnsi="Times New Roman" w:cs="Times New Roman"/>
        </w:rPr>
        <w:id w:val="-1941597207"/>
        <w:placeholder>
          <w:docPart w:val="DefaultPlaceholder_1081868574"/>
        </w:placeholder>
      </w:sdtPr>
      <w:sdtContent>
        <w:p w:rsidR="00E943F5" w:rsidRPr="00E943F5" w:rsidRDefault="00F01C4D" w:rsidP="00E943F5">
          <w:pPr>
            <w:pStyle w:val="Default"/>
            <w:spacing w:line="276" w:lineRule="auto"/>
            <w:jc w:val="both"/>
            <w:rPr>
              <w:rFonts w:ascii="Times New Roman" w:hAnsi="Times New Roman" w:cs="Times New Roman"/>
            </w:rPr>
          </w:pPr>
          <w:r>
            <w:rPr>
              <w:rFonts w:ascii="Times New Roman" w:hAnsi="Times New Roman" w:cs="Times New Roman"/>
            </w:rPr>
            <w:t>Lí</w:t>
          </w:r>
          <w:r w:rsidR="00E943F5" w:rsidRPr="00E943F5">
            <w:rPr>
              <w:rFonts w:ascii="Times New Roman" w:hAnsi="Times New Roman" w:cs="Times New Roman"/>
            </w:rPr>
            <w:t xml:space="preserve">der: </w:t>
          </w:r>
          <w:r>
            <w:rPr>
              <w:rFonts w:ascii="Times New Roman" w:hAnsi="Times New Roman" w:cs="Times New Roman"/>
            </w:rPr>
            <w:t>[</w:t>
          </w:r>
          <w:r w:rsidR="00AD10D7">
            <w:rPr>
              <w:rFonts w:ascii="Times New Roman" w:hAnsi="Times New Roman" w:cs="Times New Roman"/>
            </w:rPr>
            <w:t>Adrianne Alves da Silva</w:t>
          </w:r>
          <w:r w:rsidR="00E943F5" w:rsidRPr="00E943F5">
            <w:rPr>
              <w:rFonts w:ascii="Times New Roman" w:hAnsi="Times New Roman" w:cs="Times New Roman"/>
            </w:rPr>
            <w:t xml:space="preserve"> </w:t>
          </w:r>
        </w:p>
        <w:p w:rsidR="00AD10D7" w:rsidRDefault="00E943F5" w:rsidP="00AD10D7">
          <w:pPr>
            <w:pStyle w:val="Default"/>
            <w:spacing w:line="276" w:lineRule="auto"/>
            <w:jc w:val="both"/>
            <w:rPr>
              <w:rFonts w:ascii="Times New Roman" w:hAnsi="Times New Roman" w:cs="Times New Roman"/>
            </w:rPr>
          </w:pPr>
          <w:r w:rsidRPr="00E943F5">
            <w:rPr>
              <w:rFonts w:ascii="Times New Roman" w:hAnsi="Times New Roman" w:cs="Times New Roman"/>
            </w:rPr>
            <w:t xml:space="preserve">II Integrante: </w:t>
          </w:r>
          <w:r w:rsidR="00AD10D7">
            <w:rPr>
              <w:rFonts w:ascii="Times New Roman" w:hAnsi="Times New Roman" w:cs="Times New Roman"/>
            </w:rPr>
            <w:t>Débora Caires de Souza Moreira</w:t>
          </w:r>
        </w:p>
        <w:p w:rsidR="00AD10D7" w:rsidRDefault="00AD10D7" w:rsidP="00AD10D7">
          <w:pPr>
            <w:pStyle w:val="Default"/>
            <w:spacing w:line="276" w:lineRule="auto"/>
            <w:jc w:val="both"/>
            <w:rPr>
              <w:rFonts w:ascii="Times New Roman" w:hAnsi="Times New Roman" w:cs="Times New Roman"/>
            </w:rPr>
          </w:pPr>
        </w:p>
        <w:p w:rsidR="00AD10D7" w:rsidRDefault="00AD10D7" w:rsidP="00AD10D7">
          <w:pPr>
            <w:pStyle w:val="Default"/>
            <w:spacing w:line="276" w:lineRule="auto"/>
            <w:jc w:val="both"/>
            <w:rPr>
              <w:rFonts w:ascii="Times New Roman" w:hAnsi="Times New Roman" w:cs="Times New Roman"/>
            </w:rPr>
          </w:pPr>
        </w:p>
        <w:p w:rsidR="00AD10D7" w:rsidRDefault="00AD10D7" w:rsidP="00AD10D7">
          <w:pPr>
            <w:pStyle w:val="Default"/>
            <w:spacing w:line="276" w:lineRule="auto"/>
            <w:jc w:val="both"/>
          </w:pPr>
        </w:p>
        <w:p w:rsidR="00E943F5" w:rsidRPr="00E943F5" w:rsidRDefault="00581B2A" w:rsidP="00E943F5">
          <w:pPr>
            <w:pStyle w:val="Default"/>
            <w:spacing w:line="276" w:lineRule="auto"/>
            <w:jc w:val="both"/>
            <w:rPr>
              <w:rFonts w:ascii="Times New Roman" w:hAnsi="Times New Roman" w:cs="Times New Roman"/>
            </w:rPr>
          </w:pPr>
        </w:p>
      </w:sdtContent>
    </w:sdt>
    <w:p w:rsidR="00E943F5" w:rsidRPr="00E943F5" w:rsidRDefault="00E943F5" w:rsidP="00E943F5">
      <w:pPr>
        <w:pStyle w:val="Default"/>
        <w:spacing w:line="276" w:lineRule="auto"/>
        <w:jc w:val="both"/>
        <w:rPr>
          <w:rFonts w:ascii="Times New Roman" w:hAnsi="Times New Roman" w:cs="Times New Roman"/>
        </w:rPr>
      </w:pPr>
    </w:p>
    <w:p w:rsidR="00E943F5" w:rsidRPr="00E943F5" w:rsidRDefault="00E943F5" w:rsidP="00E943F5">
      <w:pPr>
        <w:pStyle w:val="Default"/>
        <w:spacing w:line="276" w:lineRule="auto"/>
        <w:jc w:val="both"/>
        <w:rPr>
          <w:rFonts w:ascii="Times New Roman" w:hAnsi="Times New Roman" w:cs="Times New Roman"/>
        </w:rPr>
      </w:pPr>
    </w:p>
    <w:p w:rsidR="00E943F5" w:rsidRPr="00E943F5" w:rsidRDefault="00E943F5" w:rsidP="00E943F5">
      <w:pPr>
        <w:pStyle w:val="Default"/>
        <w:spacing w:line="276" w:lineRule="auto"/>
        <w:jc w:val="both"/>
        <w:rPr>
          <w:rFonts w:ascii="Times New Roman" w:hAnsi="Times New Roman" w:cs="Times New Roman"/>
        </w:rPr>
      </w:pPr>
    </w:p>
    <w:p w:rsidR="00E943F5" w:rsidRPr="00E943F5" w:rsidRDefault="00E943F5" w:rsidP="00E943F5">
      <w:pPr>
        <w:pStyle w:val="Default"/>
        <w:spacing w:line="276" w:lineRule="auto"/>
        <w:jc w:val="both"/>
        <w:rPr>
          <w:rFonts w:ascii="Times New Roman" w:hAnsi="Times New Roman" w:cs="Times New Roman"/>
        </w:rPr>
      </w:pPr>
      <w:r w:rsidRPr="00E943F5">
        <w:rPr>
          <w:rFonts w:ascii="Times New Roman" w:hAnsi="Times New Roman" w:cs="Times New Roman"/>
        </w:rPr>
        <w:t xml:space="preserve">Este documento foi enviado no dia </w:t>
      </w:r>
      <w:sdt>
        <w:sdtPr>
          <w:rPr>
            <w:rFonts w:ascii="Times New Roman" w:hAnsi="Times New Roman" w:cs="Times New Roman"/>
          </w:rPr>
          <w:id w:val="-1032264459"/>
          <w:placeholder>
            <w:docPart w:val="DefaultPlaceholder_1081868574"/>
          </w:placeholder>
        </w:sdtPr>
        <w:sdtContent>
          <w:r w:rsidR="00AD10D7">
            <w:rPr>
              <w:rFonts w:ascii="Times New Roman" w:hAnsi="Times New Roman" w:cs="Times New Roman"/>
            </w:rPr>
            <w:t>21/06/2016</w:t>
          </w:r>
        </w:sdtContent>
      </w:sdt>
      <w:r w:rsidRPr="00E943F5">
        <w:rPr>
          <w:rFonts w:ascii="Times New Roman" w:hAnsi="Times New Roman" w:cs="Times New Roman"/>
        </w:rPr>
        <w:t xml:space="preserve"> </w:t>
      </w:r>
    </w:p>
    <w:p w:rsidR="00E943F5" w:rsidRPr="00E943F5" w:rsidRDefault="00E943F5" w:rsidP="00E943F5">
      <w:pPr>
        <w:pStyle w:val="Default"/>
        <w:spacing w:line="276" w:lineRule="auto"/>
        <w:jc w:val="both"/>
        <w:rPr>
          <w:rFonts w:ascii="Times New Roman" w:hAnsi="Times New Roman" w:cs="Times New Roman"/>
        </w:rPr>
      </w:pPr>
    </w:p>
    <w:p w:rsidR="00E943F5" w:rsidRPr="00E943F5" w:rsidRDefault="00E943F5" w:rsidP="00E943F5">
      <w:pPr>
        <w:pStyle w:val="Default"/>
        <w:spacing w:line="276" w:lineRule="auto"/>
        <w:jc w:val="right"/>
        <w:rPr>
          <w:rFonts w:ascii="Times New Roman" w:hAnsi="Times New Roman" w:cs="Times New Roman"/>
        </w:rPr>
      </w:pPr>
    </w:p>
    <w:sdt>
      <w:sdtPr>
        <w:rPr>
          <w:rFonts w:ascii="Times New Roman" w:hAnsi="Times New Roman" w:cs="Times New Roman"/>
        </w:rPr>
        <w:id w:val="78646456"/>
        <w:placeholder>
          <w:docPart w:val="DefaultPlaceholder_1081868574"/>
        </w:placeholder>
      </w:sdtPr>
      <w:sdtContent>
        <w:p w:rsidR="00E943F5" w:rsidRPr="00E943F5" w:rsidRDefault="00AD10D7" w:rsidP="00AD10D7">
          <w:pPr>
            <w:pStyle w:val="Default"/>
            <w:spacing w:line="276" w:lineRule="auto"/>
            <w:ind w:left="2832" w:firstLine="708"/>
            <w:jc w:val="center"/>
            <w:rPr>
              <w:rFonts w:ascii="Times New Roman" w:hAnsi="Times New Roman" w:cs="Times New Roman"/>
            </w:rPr>
          </w:pPr>
          <w:r>
            <w:rPr>
              <w:rFonts w:ascii="Times New Roman" w:hAnsi="Times New Roman" w:cs="Times New Roman"/>
            </w:rPr>
            <w:t>Adrianne Alves da Silva</w:t>
          </w:r>
        </w:p>
      </w:sdtContent>
    </w:sdt>
    <w:p w:rsidR="00683B55" w:rsidRDefault="00E943F5" w:rsidP="00E943F5">
      <w:pPr>
        <w:pStyle w:val="Default"/>
        <w:spacing w:line="276" w:lineRule="auto"/>
        <w:jc w:val="right"/>
        <w:rPr>
          <w:rFonts w:ascii="Times New Roman" w:hAnsi="Times New Roman" w:cs="Times New Roman"/>
        </w:rPr>
      </w:pPr>
      <w:r w:rsidRPr="00E943F5">
        <w:rPr>
          <w:rFonts w:ascii="Times New Roman" w:hAnsi="Times New Roman" w:cs="Times New Roman"/>
        </w:rPr>
        <w:t>-------------------------------------------------------</w:t>
      </w:r>
    </w:p>
    <w:p w:rsidR="00683B55" w:rsidRDefault="00683B55">
      <w:pPr>
        <w:rPr>
          <w:rFonts w:ascii="Times New Roman" w:eastAsia="MS Mincho" w:hAnsi="Times New Roman" w:cs="Times New Roman"/>
          <w:color w:val="000000"/>
          <w:sz w:val="24"/>
          <w:szCs w:val="24"/>
          <w:lang w:val="pt-BR" w:eastAsia="pt-BR"/>
        </w:rPr>
      </w:pPr>
      <w:r w:rsidRPr="00205D13">
        <w:rPr>
          <w:rFonts w:ascii="Times New Roman" w:hAnsi="Times New Roman" w:cs="Times New Roman"/>
          <w:lang w:val="pt-BR"/>
        </w:rPr>
        <w:br w:type="page"/>
      </w:r>
    </w:p>
    <w:p w:rsidR="00E943F5" w:rsidRDefault="00E943F5" w:rsidP="00E943F5">
      <w:pPr>
        <w:pStyle w:val="Default"/>
        <w:spacing w:before="120" w:after="120" w:line="276" w:lineRule="auto"/>
        <w:jc w:val="both"/>
        <w:rPr>
          <w:rFonts w:ascii="Times New Roman" w:hAnsi="Times New Roman" w:cs="Times New Roman"/>
          <w:b/>
          <w:bCs/>
        </w:rPr>
      </w:pPr>
      <w:r w:rsidRPr="00E943F5">
        <w:rPr>
          <w:rFonts w:ascii="Times New Roman" w:hAnsi="Times New Roman" w:cs="Times New Roman"/>
          <w:b/>
          <w:bCs/>
        </w:rPr>
        <w:lastRenderedPageBreak/>
        <w:t>Título</w:t>
      </w:r>
      <w:r>
        <w:rPr>
          <w:rFonts w:ascii="Times New Roman" w:hAnsi="Times New Roman" w:cs="Times New Roman"/>
          <w:b/>
          <w:bCs/>
        </w:rPr>
        <w:t>:</w:t>
      </w:r>
      <w:r w:rsidR="00AD10D7">
        <w:rPr>
          <w:rFonts w:ascii="Times New Roman" w:hAnsi="Times New Roman" w:cs="Times New Roman"/>
          <w:b/>
          <w:bCs/>
        </w:rPr>
        <w:t xml:space="preserve"> </w:t>
      </w:r>
      <w:proofErr w:type="spellStart"/>
      <w:r w:rsidR="00AD10D7">
        <w:rPr>
          <w:rFonts w:ascii="Times New Roman" w:hAnsi="Times New Roman" w:cs="Times New Roman"/>
          <w:b/>
          <w:bCs/>
        </w:rPr>
        <w:t>Balestra</w:t>
      </w:r>
      <w:proofErr w:type="spellEnd"/>
      <w:r w:rsidR="00AD10D7">
        <w:rPr>
          <w:rFonts w:ascii="Times New Roman" w:hAnsi="Times New Roman" w:cs="Times New Roman"/>
          <w:b/>
          <w:bCs/>
        </w:rPr>
        <w:t xml:space="preserve"> de Da Vinci</w:t>
      </w:r>
    </w:p>
    <w:p w:rsidR="00E943F5" w:rsidRDefault="00E943F5" w:rsidP="00E943F5">
      <w:pPr>
        <w:pStyle w:val="Default"/>
        <w:spacing w:before="120" w:after="120" w:line="276" w:lineRule="auto"/>
        <w:jc w:val="both"/>
        <w:rPr>
          <w:rFonts w:ascii="Times New Roman" w:hAnsi="Times New Roman" w:cs="Times New Roman"/>
          <w:b/>
          <w:bCs/>
        </w:rPr>
      </w:pPr>
    </w:p>
    <w:p w:rsidR="00E943F5" w:rsidRDefault="00E943F5" w:rsidP="00E943F5">
      <w:pPr>
        <w:pStyle w:val="Default"/>
        <w:spacing w:before="120" w:after="120" w:line="276" w:lineRule="auto"/>
        <w:jc w:val="both"/>
        <w:rPr>
          <w:rFonts w:ascii="Times New Roman" w:hAnsi="Times New Roman" w:cs="Times New Roman"/>
          <w:b/>
          <w:bCs/>
        </w:rPr>
      </w:pPr>
      <w:r>
        <w:rPr>
          <w:rFonts w:ascii="Times New Roman" w:hAnsi="Times New Roman" w:cs="Times New Roman"/>
          <w:b/>
          <w:bCs/>
        </w:rPr>
        <w:t>Resumo</w:t>
      </w:r>
    </w:p>
    <w:tbl>
      <w:tblPr>
        <w:tblStyle w:val="Tabelacomgrade"/>
        <w:tblW w:w="5000" w:type="pct"/>
        <w:tblLook w:val="04A0" w:firstRow="1" w:lastRow="0" w:firstColumn="1" w:lastColumn="0" w:noHBand="0" w:noVBand="1"/>
      </w:tblPr>
      <w:tblGrid>
        <w:gridCol w:w="9628"/>
      </w:tblGrid>
      <w:tr w:rsidR="00E943F5" w:rsidRPr="00205D13" w:rsidTr="004F6A0E">
        <w:tc>
          <w:tcPr>
            <w:tcW w:w="5000" w:type="pct"/>
          </w:tcPr>
          <w:sdt>
            <w:sdtPr>
              <w:rPr>
                <w:rFonts w:ascii="Times New Roman" w:hAnsi="Times New Roman" w:cs="Times New Roman"/>
                <w:bCs/>
              </w:rPr>
              <w:id w:val="723336594"/>
              <w:placeholder>
                <w:docPart w:val="DefaultPlaceholder_1081868574"/>
              </w:placeholder>
            </w:sdtPr>
            <w:sdtEndPr>
              <w:rPr>
                <w:bCs w:val="0"/>
              </w:rPr>
            </w:sdtEndPr>
            <w:sdtContent>
              <w:p w:rsidR="007C7DCD" w:rsidRDefault="00AD10D7" w:rsidP="00AD10D7">
                <w:pPr>
                  <w:pStyle w:val="Default"/>
                  <w:spacing w:before="120" w:after="120" w:line="276" w:lineRule="auto"/>
                  <w:jc w:val="both"/>
                  <w:rPr>
                    <w:rFonts w:ascii="Times New Roman" w:hAnsi="Times New Roman" w:cs="Times New Roman"/>
                    <w:bCs/>
                  </w:rPr>
                </w:pPr>
                <w:r>
                  <w:rPr>
                    <w:rFonts w:ascii="Times New Roman" w:hAnsi="Times New Roman" w:cs="Times New Roman"/>
                    <w:bCs/>
                  </w:rPr>
                  <w:t xml:space="preserve">Este projeto consiste em recriar uma miniatura relativa à </w:t>
                </w:r>
                <w:proofErr w:type="spellStart"/>
                <w:r>
                  <w:rPr>
                    <w:rFonts w:ascii="Times New Roman" w:hAnsi="Times New Roman" w:cs="Times New Roman"/>
                    <w:bCs/>
                  </w:rPr>
                  <w:t>Balestra</w:t>
                </w:r>
                <w:proofErr w:type="spellEnd"/>
                <w:r>
                  <w:rPr>
                    <w:rFonts w:ascii="Times New Roman" w:hAnsi="Times New Roman" w:cs="Times New Roman"/>
                    <w:bCs/>
                  </w:rPr>
                  <w:t xml:space="preserve"> de Da Vinci,</w:t>
                </w:r>
                <w:r w:rsidR="007C7DCD">
                  <w:rPr>
                    <w:rFonts w:ascii="Times New Roman" w:hAnsi="Times New Roman" w:cs="Times New Roman"/>
                    <w:bCs/>
                  </w:rPr>
                  <w:t xml:space="preserve"> encontrada na plataforma </w:t>
                </w:r>
                <w:proofErr w:type="spellStart"/>
                <w:r w:rsidR="007C7DCD" w:rsidRPr="00595945">
                  <w:rPr>
                    <w:rFonts w:ascii="Times New Roman" w:hAnsi="Times New Roman" w:cs="Times New Roman"/>
                    <w:bCs/>
                    <w:i/>
                  </w:rPr>
                  <w:t>grabcad</w:t>
                </w:r>
                <w:proofErr w:type="spellEnd"/>
                <w:r w:rsidR="007C7DCD">
                  <w:rPr>
                    <w:rFonts w:ascii="Times New Roman" w:hAnsi="Times New Roman" w:cs="Times New Roman"/>
                    <w:bCs/>
                  </w:rPr>
                  <w:t>,</w:t>
                </w:r>
                <w:r>
                  <w:rPr>
                    <w:rFonts w:ascii="Times New Roman" w:hAnsi="Times New Roman" w:cs="Times New Roman"/>
                    <w:bCs/>
                  </w:rPr>
                  <w:t xml:space="preserve"> conhecida como a Besta </w:t>
                </w:r>
                <w:r w:rsidR="007C7DCD">
                  <w:rPr>
                    <w:rFonts w:ascii="Times New Roman" w:hAnsi="Times New Roman" w:cs="Times New Roman"/>
                    <w:bCs/>
                  </w:rPr>
                  <w:t>G</w:t>
                </w:r>
                <w:r>
                  <w:rPr>
                    <w:rFonts w:ascii="Times New Roman" w:hAnsi="Times New Roman" w:cs="Times New Roman"/>
                    <w:bCs/>
                  </w:rPr>
                  <w:t>igante. Esse sistema</w:t>
                </w:r>
                <w:r w:rsidR="007C7DCD">
                  <w:rPr>
                    <w:rFonts w:ascii="Times New Roman" w:hAnsi="Times New Roman" w:cs="Times New Roman"/>
                    <w:bCs/>
                  </w:rPr>
                  <w:t xml:space="preserve"> mecânico é uma arma historicamente</w:t>
                </w:r>
                <w:r>
                  <w:rPr>
                    <w:rFonts w:ascii="Times New Roman" w:hAnsi="Times New Roman" w:cs="Times New Roman"/>
                    <w:bCs/>
                  </w:rPr>
                  <w:t xml:space="preserve"> importante, pois traduz as invenções de engenharia da época</w:t>
                </w:r>
                <w:r w:rsidR="007C7DCD">
                  <w:rPr>
                    <w:rFonts w:ascii="Times New Roman" w:hAnsi="Times New Roman" w:cs="Times New Roman"/>
                    <w:bCs/>
                  </w:rPr>
                  <w:t>, e possui uma estrutura mecânica interessante</w:t>
                </w:r>
                <w:r>
                  <w:rPr>
                    <w:rFonts w:ascii="Times New Roman" w:hAnsi="Times New Roman" w:cs="Times New Roman"/>
                    <w:bCs/>
                  </w:rPr>
                  <w:t>. Para realizar a montagem desta peça</w:t>
                </w:r>
                <w:r w:rsidR="007C7DCD">
                  <w:rPr>
                    <w:rFonts w:ascii="Times New Roman" w:hAnsi="Times New Roman" w:cs="Times New Roman"/>
                    <w:bCs/>
                  </w:rPr>
                  <w:t xml:space="preserve"> foi feita a medição de cada componente, a</w:t>
                </w:r>
                <w:r w:rsidR="00784D3F">
                  <w:rPr>
                    <w:rFonts w:ascii="Times New Roman" w:hAnsi="Times New Roman" w:cs="Times New Roman"/>
                    <w:bCs/>
                  </w:rPr>
                  <w:t xml:space="preserve"> </w:t>
                </w:r>
                <w:r w:rsidR="007C7DCD">
                  <w:rPr>
                    <w:rFonts w:ascii="Times New Roman" w:hAnsi="Times New Roman" w:cs="Times New Roman"/>
                    <w:bCs/>
                  </w:rPr>
                  <w:t xml:space="preserve">fim de produzir da forma mais semelhante possível. Com as medidas em mãos foi possível realizar os </w:t>
                </w:r>
                <w:proofErr w:type="spellStart"/>
                <w:r w:rsidR="007C7DCD" w:rsidRPr="00595945">
                  <w:rPr>
                    <w:rFonts w:ascii="Times New Roman" w:hAnsi="Times New Roman" w:cs="Times New Roman"/>
                    <w:bCs/>
                    <w:i/>
                  </w:rPr>
                  <w:t>parts</w:t>
                </w:r>
                <w:proofErr w:type="spellEnd"/>
                <w:r w:rsidR="007C7DCD">
                  <w:rPr>
                    <w:rFonts w:ascii="Times New Roman" w:hAnsi="Times New Roman" w:cs="Times New Roman"/>
                    <w:bCs/>
                  </w:rPr>
                  <w:t xml:space="preserve"> e concomitante a construção do </w:t>
                </w:r>
                <w:proofErr w:type="spellStart"/>
                <w:r w:rsidR="007C7DCD" w:rsidRPr="00595945">
                  <w:rPr>
                    <w:rFonts w:ascii="Times New Roman" w:hAnsi="Times New Roman" w:cs="Times New Roman"/>
                    <w:bCs/>
                    <w:i/>
                  </w:rPr>
                  <w:t>drafting</w:t>
                </w:r>
                <w:proofErr w:type="spellEnd"/>
                <w:r w:rsidR="007C7DCD">
                  <w:rPr>
                    <w:rFonts w:ascii="Times New Roman" w:hAnsi="Times New Roman" w:cs="Times New Roman"/>
                    <w:bCs/>
                  </w:rPr>
                  <w:t xml:space="preserve">, sendo o </w:t>
                </w:r>
                <w:proofErr w:type="spellStart"/>
                <w:r w:rsidR="007C7DCD" w:rsidRPr="00595945">
                  <w:rPr>
                    <w:rFonts w:ascii="Times New Roman" w:hAnsi="Times New Roman" w:cs="Times New Roman"/>
                    <w:bCs/>
                    <w:i/>
                  </w:rPr>
                  <w:t>assembly</w:t>
                </w:r>
                <w:proofErr w:type="spellEnd"/>
                <w:r w:rsidR="007C7DCD" w:rsidRPr="00595945">
                  <w:rPr>
                    <w:rFonts w:ascii="Times New Roman" w:hAnsi="Times New Roman" w:cs="Times New Roman"/>
                    <w:bCs/>
                    <w:i/>
                  </w:rPr>
                  <w:t xml:space="preserve"> </w:t>
                </w:r>
                <w:r w:rsidR="007C7DCD">
                  <w:rPr>
                    <w:rFonts w:ascii="Times New Roman" w:hAnsi="Times New Roman" w:cs="Times New Roman"/>
                    <w:bCs/>
                  </w:rPr>
                  <w:t>realizado ao final da montagem de cada componente, resultando na peça final apresentada nesse projeto.</w:t>
                </w:r>
              </w:p>
              <w:p w:rsidR="007C7DCD" w:rsidRDefault="007C7DCD" w:rsidP="00AD10D7">
                <w:pPr>
                  <w:pStyle w:val="Default"/>
                  <w:spacing w:before="120" w:after="120" w:line="276" w:lineRule="auto"/>
                  <w:jc w:val="both"/>
                  <w:rPr>
                    <w:rFonts w:ascii="Times New Roman" w:hAnsi="Times New Roman" w:cs="Times New Roman"/>
                    <w:bCs/>
                  </w:rPr>
                </w:pPr>
                <w:r>
                  <w:rPr>
                    <w:rFonts w:ascii="Times New Roman" w:hAnsi="Times New Roman" w:cs="Times New Roman"/>
                    <w:bCs/>
                  </w:rPr>
                  <w:t xml:space="preserve">Para o desenvolvimento destas atividades, utilizou-se o software </w:t>
                </w:r>
                <w:proofErr w:type="spellStart"/>
                <w:r w:rsidR="00AD10D7">
                  <w:rPr>
                    <w:rFonts w:ascii="Times New Roman" w:hAnsi="Times New Roman" w:cs="Times New Roman"/>
                    <w:bCs/>
                  </w:rPr>
                  <w:t>Catia</w:t>
                </w:r>
                <w:proofErr w:type="spellEnd"/>
                <w:r w:rsidR="00AD10D7">
                  <w:rPr>
                    <w:rFonts w:ascii="Times New Roman" w:hAnsi="Times New Roman" w:cs="Times New Roman"/>
                    <w:bCs/>
                  </w:rPr>
                  <w:t xml:space="preserve"> V5,</w:t>
                </w:r>
                <w:r>
                  <w:rPr>
                    <w:rFonts w:ascii="Times New Roman" w:hAnsi="Times New Roman" w:cs="Times New Roman"/>
                    <w:bCs/>
                  </w:rPr>
                  <w:t xml:space="preserve"> que possibilitou a montagem dos arquivos </w:t>
                </w:r>
                <w:proofErr w:type="gramStart"/>
                <w:r>
                  <w:rPr>
                    <w:rFonts w:ascii="Times New Roman" w:hAnsi="Times New Roman" w:cs="Times New Roman"/>
                    <w:bCs/>
                  </w:rPr>
                  <w:t>*.</w:t>
                </w:r>
                <w:proofErr w:type="spellStart"/>
                <w:r>
                  <w:rPr>
                    <w:rFonts w:ascii="Times New Roman" w:hAnsi="Times New Roman" w:cs="Times New Roman"/>
                    <w:bCs/>
                  </w:rPr>
                  <w:t>CATPart</w:t>
                </w:r>
                <w:proofErr w:type="spellEnd"/>
                <w:proofErr w:type="gramEnd"/>
                <w:r>
                  <w:rPr>
                    <w:rFonts w:ascii="Times New Roman" w:hAnsi="Times New Roman" w:cs="Times New Roman"/>
                    <w:bCs/>
                  </w:rPr>
                  <w:t>, *.</w:t>
                </w:r>
                <w:proofErr w:type="spellStart"/>
                <w:r>
                  <w:rPr>
                    <w:rFonts w:ascii="Times New Roman" w:hAnsi="Times New Roman" w:cs="Times New Roman"/>
                    <w:bCs/>
                  </w:rPr>
                  <w:t>CATD</w:t>
                </w:r>
                <w:r w:rsidR="000E3DB1">
                  <w:rPr>
                    <w:rFonts w:ascii="Times New Roman" w:hAnsi="Times New Roman" w:cs="Times New Roman"/>
                    <w:bCs/>
                  </w:rPr>
                  <w:t>rawing</w:t>
                </w:r>
                <w:proofErr w:type="spellEnd"/>
                <w:r w:rsidR="000E3DB1">
                  <w:rPr>
                    <w:rFonts w:ascii="Times New Roman" w:hAnsi="Times New Roman" w:cs="Times New Roman"/>
                    <w:bCs/>
                  </w:rPr>
                  <w:t>, *.</w:t>
                </w:r>
                <w:proofErr w:type="spellStart"/>
                <w:r>
                  <w:rPr>
                    <w:rFonts w:ascii="Times New Roman" w:hAnsi="Times New Roman" w:cs="Times New Roman"/>
                    <w:bCs/>
                  </w:rPr>
                  <w:t>CATP</w:t>
                </w:r>
                <w:r w:rsidR="000E3DB1">
                  <w:rPr>
                    <w:rFonts w:ascii="Times New Roman" w:hAnsi="Times New Roman" w:cs="Times New Roman"/>
                    <w:bCs/>
                  </w:rPr>
                  <w:t>roduct</w:t>
                </w:r>
                <w:proofErr w:type="spellEnd"/>
                <w:r w:rsidR="000E3DB1">
                  <w:rPr>
                    <w:rFonts w:ascii="Times New Roman" w:hAnsi="Times New Roman" w:cs="Times New Roman"/>
                    <w:bCs/>
                  </w:rPr>
                  <w:t xml:space="preserve">, </w:t>
                </w:r>
                <w:r w:rsidR="00AD10D7">
                  <w:rPr>
                    <w:rFonts w:ascii="Times New Roman" w:hAnsi="Times New Roman" w:cs="Times New Roman"/>
                    <w:bCs/>
                  </w:rPr>
                  <w:t>referent</w:t>
                </w:r>
                <w:r>
                  <w:rPr>
                    <w:rFonts w:ascii="Times New Roman" w:hAnsi="Times New Roman" w:cs="Times New Roman"/>
                    <w:bCs/>
                  </w:rPr>
                  <w:t>es às peças individuais e o sistema montado</w:t>
                </w:r>
                <w:r w:rsidR="00AD10D7">
                  <w:rPr>
                    <w:rFonts w:ascii="Times New Roman" w:hAnsi="Times New Roman" w:cs="Times New Roman"/>
                    <w:bCs/>
                  </w:rPr>
                  <w:t>.</w:t>
                </w:r>
                <w:r>
                  <w:rPr>
                    <w:rFonts w:ascii="Times New Roman" w:hAnsi="Times New Roman" w:cs="Times New Roman"/>
                    <w:bCs/>
                  </w:rPr>
                  <w:t xml:space="preserve"> Dessa maneira, o </w:t>
                </w:r>
                <w:proofErr w:type="spellStart"/>
                <w:r w:rsidRPr="00595945">
                  <w:rPr>
                    <w:rFonts w:ascii="Times New Roman" w:hAnsi="Times New Roman" w:cs="Times New Roman"/>
                    <w:bCs/>
                    <w:i/>
                  </w:rPr>
                  <w:t>part</w:t>
                </w:r>
                <w:proofErr w:type="spellEnd"/>
                <w:r>
                  <w:rPr>
                    <w:rFonts w:ascii="Times New Roman" w:hAnsi="Times New Roman" w:cs="Times New Roman"/>
                    <w:bCs/>
                  </w:rPr>
                  <w:t xml:space="preserve"> das peças foram feitos utilizando-se dos recursos oferecidos pelo software, com base, principalmente no uso de geometria. Por sua vez, o </w:t>
                </w:r>
                <w:proofErr w:type="spellStart"/>
                <w:r w:rsidRPr="00595945">
                  <w:rPr>
                    <w:rFonts w:ascii="Times New Roman" w:hAnsi="Times New Roman" w:cs="Times New Roman"/>
                    <w:bCs/>
                    <w:i/>
                  </w:rPr>
                  <w:t>drafting</w:t>
                </w:r>
                <w:proofErr w:type="spellEnd"/>
                <w:r>
                  <w:rPr>
                    <w:rFonts w:ascii="Times New Roman" w:hAnsi="Times New Roman" w:cs="Times New Roman"/>
                    <w:bCs/>
                  </w:rPr>
                  <w:t xml:space="preserve"> segue os padrões da norma da ABNT e conta com vistas isométricas e ortogonais da peça no terceiro diedro.</w:t>
                </w:r>
              </w:p>
              <w:p w:rsidR="00E943F5" w:rsidRPr="00E943F5" w:rsidRDefault="007C7DCD" w:rsidP="00E943F5">
                <w:pPr>
                  <w:pStyle w:val="Default"/>
                  <w:spacing w:before="120" w:after="120" w:line="276" w:lineRule="auto"/>
                  <w:jc w:val="both"/>
                  <w:rPr>
                    <w:rFonts w:ascii="Times New Roman" w:hAnsi="Times New Roman" w:cs="Times New Roman"/>
                  </w:rPr>
                </w:pPr>
                <w:r>
                  <w:rPr>
                    <w:rFonts w:ascii="Times New Roman" w:hAnsi="Times New Roman" w:cs="Times New Roman"/>
                    <w:bCs/>
                  </w:rPr>
                  <w:t xml:space="preserve">O </w:t>
                </w:r>
                <w:proofErr w:type="spellStart"/>
                <w:r w:rsidRPr="00595945">
                  <w:rPr>
                    <w:rFonts w:ascii="Times New Roman" w:hAnsi="Times New Roman" w:cs="Times New Roman"/>
                    <w:bCs/>
                    <w:i/>
                  </w:rPr>
                  <w:t>assembly</w:t>
                </w:r>
                <w:proofErr w:type="spellEnd"/>
                <w:r>
                  <w:rPr>
                    <w:rFonts w:ascii="Times New Roman" w:hAnsi="Times New Roman" w:cs="Times New Roman"/>
                    <w:bCs/>
                  </w:rPr>
                  <w:t xml:space="preserve"> do sistema deu-se através da observação do encaixe de cada componente apresentado pela </w:t>
                </w:r>
                <w:proofErr w:type="spellStart"/>
                <w:r>
                  <w:rPr>
                    <w:rFonts w:ascii="Times New Roman" w:hAnsi="Times New Roman" w:cs="Times New Roman"/>
                    <w:bCs/>
                  </w:rPr>
                  <w:t>Balestra</w:t>
                </w:r>
                <w:proofErr w:type="spellEnd"/>
                <w:r>
                  <w:rPr>
                    <w:rFonts w:ascii="Times New Roman" w:hAnsi="Times New Roman" w:cs="Times New Roman"/>
                    <w:bCs/>
                  </w:rPr>
                  <w:t xml:space="preserve">, dessa forma, utilizou-se das </w:t>
                </w:r>
                <w:proofErr w:type="spellStart"/>
                <w:r w:rsidRPr="00595945">
                  <w:rPr>
                    <w:rFonts w:ascii="Times New Roman" w:hAnsi="Times New Roman" w:cs="Times New Roman"/>
                    <w:bCs/>
                  </w:rPr>
                  <w:t>constraints</w:t>
                </w:r>
                <w:proofErr w:type="spellEnd"/>
                <w:r>
                  <w:rPr>
                    <w:rFonts w:ascii="Times New Roman" w:hAnsi="Times New Roman" w:cs="Times New Roman"/>
                    <w:bCs/>
                  </w:rPr>
                  <w:t xml:space="preserve"> disponíveis a fim de mantê-la no local adequado. O procedimento usual para garantir a sua correta colocação consistiu no processo de explosão da peça e atualização sequencial. Sendo possível assim, garan</w:t>
                </w:r>
                <w:r w:rsidR="008B19EF">
                  <w:rPr>
                    <w:rFonts w:ascii="Times New Roman" w:hAnsi="Times New Roman" w:cs="Times New Roman"/>
                    <w:bCs/>
                  </w:rPr>
                  <w:t>tir a montagem correta da mesma.</w:t>
                </w:r>
              </w:p>
            </w:sdtContent>
          </w:sdt>
        </w:tc>
      </w:tr>
    </w:tbl>
    <w:p w:rsidR="00E943F5" w:rsidRDefault="00E943F5" w:rsidP="00935D59">
      <w:pPr>
        <w:pStyle w:val="Default"/>
        <w:rPr>
          <w:rFonts w:ascii="Times New Roman" w:hAnsi="Times New Roman" w:cs="Times New Roman"/>
          <w:bCs/>
        </w:rPr>
      </w:pPr>
    </w:p>
    <w:tbl>
      <w:tblPr>
        <w:tblStyle w:val="Tabelacomgrade"/>
        <w:tblW w:w="0" w:type="auto"/>
        <w:jc w:val="center"/>
        <w:tblLook w:val="04A0" w:firstRow="1" w:lastRow="0" w:firstColumn="1" w:lastColumn="0" w:noHBand="0" w:noVBand="1"/>
      </w:tblPr>
      <w:tblGrid>
        <w:gridCol w:w="9628"/>
      </w:tblGrid>
      <w:tr w:rsidR="00E943F5" w:rsidRPr="00205D13" w:rsidTr="004F6A0E">
        <w:trPr>
          <w:jc w:val="center"/>
        </w:trPr>
        <w:tc>
          <w:tcPr>
            <w:tcW w:w="9628" w:type="dxa"/>
            <w:vAlign w:val="center"/>
          </w:tcPr>
          <w:p w:rsidR="004F6A0E" w:rsidRDefault="00675357" w:rsidP="004F6A0E">
            <w:pPr>
              <w:pStyle w:val="Default"/>
              <w:keepNext/>
              <w:spacing w:before="120" w:after="120" w:line="276"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6pt;height:207.4pt">
                  <v:imagedata r:id="rId7" o:title="1"/>
                </v:shape>
              </w:pict>
            </w:r>
          </w:p>
          <w:p w:rsidR="00E943F5" w:rsidRPr="00EA0F38" w:rsidRDefault="004F6A0E" w:rsidP="001D2E66">
            <w:pPr>
              <w:pStyle w:val="Legenda"/>
              <w:jc w:val="center"/>
              <w:rPr>
                <w:rFonts w:ascii="Times New Roman" w:hAnsi="Times New Roman" w:cs="Times New Roman"/>
                <w:bCs/>
                <w:lang w:val="pt-BR"/>
              </w:rPr>
            </w:pPr>
            <w:r w:rsidRPr="004F6A0E">
              <w:rPr>
                <w:lang w:val="pt-BR"/>
              </w:rPr>
              <w:t xml:space="preserve">Figura </w:t>
            </w:r>
            <w:r w:rsidR="00871B43">
              <w:fldChar w:fldCharType="begin"/>
            </w:r>
            <w:r w:rsidRPr="004F6A0E">
              <w:rPr>
                <w:lang w:val="pt-BR"/>
              </w:rPr>
              <w:instrText xml:space="preserve"> SEQ Figura \* ARABIC </w:instrText>
            </w:r>
            <w:r w:rsidR="00871B43">
              <w:fldChar w:fldCharType="separate"/>
            </w:r>
            <w:r w:rsidR="004F509B">
              <w:rPr>
                <w:noProof/>
                <w:lang w:val="pt-BR"/>
              </w:rPr>
              <w:t>1</w:t>
            </w:r>
            <w:r w:rsidR="00871B43">
              <w:fldChar w:fldCharType="end"/>
            </w:r>
            <w:r w:rsidRPr="004F6A0E">
              <w:rPr>
                <w:lang w:val="pt-BR"/>
              </w:rPr>
              <w:t xml:space="preserve">, </w:t>
            </w:r>
            <w:proofErr w:type="spellStart"/>
            <w:r w:rsidR="001D2E66">
              <w:rPr>
                <w:lang w:val="pt-BR"/>
              </w:rPr>
              <w:t>Balestra</w:t>
            </w:r>
            <w:proofErr w:type="spellEnd"/>
            <w:r w:rsidR="001D2E66">
              <w:rPr>
                <w:lang w:val="pt-BR"/>
              </w:rPr>
              <w:t xml:space="preserve"> de Da Vinci </w:t>
            </w:r>
          </w:p>
        </w:tc>
      </w:tr>
    </w:tbl>
    <w:p w:rsidR="00E943F5" w:rsidRDefault="00E943F5" w:rsidP="00E943F5">
      <w:pPr>
        <w:pStyle w:val="Default"/>
        <w:spacing w:before="120" w:after="120" w:line="276" w:lineRule="auto"/>
        <w:jc w:val="both"/>
        <w:rPr>
          <w:rFonts w:ascii="Times New Roman" w:hAnsi="Times New Roman" w:cs="Times New Roman"/>
          <w:b/>
          <w:bCs/>
        </w:rPr>
      </w:pPr>
    </w:p>
    <w:p w:rsidR="00E943F5" w:rsidRDefault="00E943F5" w:rsidP="00E943F5">
      <w:pPr>
        <w:pStyle w:val="Default"/>
        <w:spacing w:before="120" w:after="120" w:line="276" w:lineRule="auto"/>
        <w:jc w:val="both"/>
        <w:rPr>
          <w:rFonts w:ascii="Times New Roman" w:hAnsi="Times New Roman" w:cs="Times New Roman"/>
        </w:rPr>
      </w:pPr>
      <w:r w:rsidRPr="00E943F5">
        <w:rPr>
          <w:rFonts w:ascii="Times New Roman" w:hAnsi="Times New Roman" w:cs="Times New Roman"/>
          <w:b/>
          <w:bCs/>
        </w:rPr>
        <w:lastRenderedPageBreak/>
        <w:t>Justificativa</w:t>
      </w:r>
    </w:p>
    <w:tbl>
      <w:tblPr>
        <w:tblStyle w:val="Tabelacomgrade"/>
        <w:tblW w:w="5000" w:type="pct"/>
        <w:tblLook w:val="04A0" w:firstRow="1" w:lastRow="0" w:firstColumn="1" w:lastColumn="0" w:noHBand="0" w:noVBand="1"/>
      </w:tblPr>
      <w:tblGrid>
        <w:gridCol w:w="9628"/>
      </w:tblGrid>
      <w:tr w:rsidR="004F6A0E" w:rsidRPr="00205D13" w:rsidTr="004F6A0E">
        <w:tc>
          <w:tcPr>
            <w:tcW w:w="5000" w:type="pct"/>
          </w:tcPr>
          <w:sdt>
            <w:sdtPr>
              <w:rPr>
                <w:rFonts w:ascii="Times New Roman" w:hAnsi="Times New Roman" w:cs="Times New Roman"/>
              </w:rPr>
              <w:id w:val="1778823912"/>
              <w:placeholder>
                <w:docPart w:val="DefaultPlaceholder_1081868574"/>
              </w:placeholder>
            </w:sdtPr>
            <w:sdtContent>
              <w:p w:rsidR="00D876EF" w:rsidRDefault="00D876EF" w:rsidP="001D2E66">
                <w:pPr>
                  <w:pStyle w:val="Default"/>
                  <w:spacing w:before="120" w:after="120" w:line="276" w:lineRule="auto"/>
                  <w:jc w:val="both"/>
                  <w:rPr>
                    <w:rFonts w:ascii="Times New Roman" w:hAnsi="Times New Roman" w:cs="Times New Roman"/>
                  </w:rPr>
                </w:pPr>
                <w:r>
                  <w:rPr>
                    <w:rFonts w:ascii="Times New Roman" w:hAnsi="Times New Roman" w:cs="Times New Roman"/>
                  </w:rPr>
                  <w:t xml:space="preserve">A </w:t>
                </w:r>
                <w:proofErr w:type="spellStart"/>
                <w:r>
                  <w:rPr>
                    <w:rFonts w:ascii="Times New Roman" w:hAnsi="Times New Roman" w:cs="Times New Roman"/>
                  </w:rPr>
                  <w:t>Balestra</w:t>
                </w:r>
                <w:proofErr w:type="spellEnd"/>
                <w:r>
                  <w:rPr>
                    <w:rFonts w:ascii="Times New Roman" w:hAnsi="Times New Roman" w:cs="Times New Roman"/>
                  </w:rPr>
                  <w:t xml:space="preserve"> de Da Vinci, conhecida como a Besta Gigante, consiste em uma arma de engenharia, que</w:t>
                </w:r>
                <w:r w:rsidR="008B19EF">
                  <w:rPr>
                    <w:rFonts w:ascii="Times New Roman" w:hAnsi="Times New Roman" w:cs="Times New Roman"/>
                  </w:rPr>
                  <w:t>,</w:t>
                </w:r>
                <w:r>
                  <w:rPr>
                    <w:rFonts w:ascii="Times New Roman" w:hAnsi="Times New Roman" w:cs="Times New Roman"/>
                  </w:rPr>
                  <w:t xml:space="preserve"> na época em que foi desenvolvida, era utilizada para o lançamento de flechas, anterior às primeiras armas de fogo. Ela foi desenhada por Da Vinci, mas apenas produzida tempos depois, sendo modificada corriqueiramente por seus fabricantes. Uma de suas versões, miniatura da usual, realiza o lançamento de esferas</w:t>
                </w:r>
                <w:r w:rsidR="008B19EF">
                  <w:rPr>
                    <w:rFonts w:ascii="Times New Roman" w:hAnsi="Times New Roman" w:cs="Times New Roman"/>
                  </w:rPr>
                  <w:t>, através de um sistema de elástico</w:t>
                </w:r>
                <w:r>
                  <w:rPr>
                    <w:rFonts w:ascii="Times New Roman" w:hAnsi="Times New Roman" w:cs="Times New Roman"/>
                  </w:rPr>
                  <w:t>.</w:t>
                </w:r>
              </w:p>
              <w:p w:rsidR="004F6A0E" w:rsidRDefault="001D2E66" w:rsidP="00D876EF">
                <w:pPr>
                  <w:pStyle w:val="Default"/>
                  <w:spacing w:before="120" w:after="120" w:line="276" w:lineRule="auto"/>
                  <w:jc w:val="both"/>
                  <w:rPr>
                    <w:rFonts w:ascii="Times New Roman" w:hAnsi="Times New Roman" w:cs="Times New Roman"/>
                  </w:rPr>
                </w:pPr>
                <w:r>
                  <w:rPr>
                    <w:rFonts w:ascii="Times New Roman" w:hAnsi="Times New Roman" w:cs="Times New Roman"/>
                  </w:rPr>
                  <w:t xml:space="preserve">Devido </w:t>
                </w:r>
                <w:r w:rsidR="00D876EF">
                  <w:rPr>
                    <w:rFonts w:ascii="Times New Roman" w:hAnsi="Times New Roman" w:cs="Times New Roman"/>
                  </w:rPr>
                  <w:t>à</w:t>
                </w:r>
                <w:r>
                  <w:rPr>
                    <w:rFonts w:ascii="Times New Roman" w:hAnsi="Times New Roman" w:cs="Times New Roman"/>
                  </w:rPr>
                  <w:t xml:space="preserve"> importância histórica e social dos primeiros inventos provenientes de artefatos de engenharia, </w:t>
                </w:r>
                <w:r w:rsidR="00D876EF">
                  <w:rPr>
                    <w:rFonts w:ascii="Times New Roman" w:hAnsi="Times New Roman" w:cs="Times New Roman"/>
                  </w:rPr>
                  <w:t xml:space="preserve">percussores da tecnologia atual como o sistema em questão (a </w:t>
                </w:r>
                <w:proofErr w:type="spellStart"/>
                <w:r w:rsidR="00D876EF">
                  <w:rPr>
                    <w:rFonts w:ascii="Times New Roman" w:hAnsi="Times New Roman" w:cs="Times New Roman"/>
                  </w:rPr>
                  <w:t>balestra</w:t>
                </w:r>
                <w:proofErr w:type="spellEnd"/>
                <w:r w:rsidR="00D876EF">
                  <w:rPr>
                    <w:rFonts w:ascii="Times New Roman" w:hAnsi="Times New Roman" w:cs="Times New Roman"/>
                  </w:rPr>
                  <w:t xml:space="preserve">), </w:t>
                </w:r>
                <w:r>
                  <w:rPr>
                    <w:rFonts w:ascii="Times New Roman" w:hAnsi="Times New Roman" w:cs="Times New Roman"/>
                  </w:rPr>
                  <w:t>justifica-se a rep</w:t>
                </w:r>
                <w:r w:rsidR="00D876EF">
                  <w:rPr>
                    <w:rFonts w:ascii="Times New Roman" w:hAnsi="Times New Roman" w:cs="Times New Roman"/>
                  </w:rPr>
                  <w:t>resentação do sistema escolhido. Sabe-se ainda que</w:t>
                </w:r>
                <w:r w:rsidR="008B19EF">
                  <w:rPr>
                    <w:rFonts w:ascii="Times New Roman" w:hAnsi="Times New Roman" w:cs="Times New Roman"/>
                  </w:rPr>
                  <w:t xml:space="preserve"> </w:t>
                </w:r>
                <w:r w:rsidR="00D876EF">
                  <w:rPr>
                    <w:rFonts w:ascii="Times New Roman" w:hAnsi="Times New Roman" w:cs="Times New Roman"/>
                  </w:rPr>
                  <w:t xml:space="preserve">a </w:t>
                </w:r>
                <w:proofErr w:type="spellStart"/>
                <w:r w:rsidR="00D876EF">
                  <w:rPr>
                    <w:rFonts w:ascii="Times New Roman" w:hAnsi="Times New Roman" w:cs="Times New Roman"/>
                  </w:rPr>
                  <w:t>Balestra</w:t>
                </w:r>
                <w:proofErr w:type="spellEnd"/>
                <w:r w:rsidR="00D876EF">
                  <w:rPr>
                    <w:rFonts w:ascii="Times New Roman" w:hAnsi="Times New Roman" w:cs="Times New Roman"/>
                  </w:rPr>
                  <w:t xml:space="preserve"> foi uma criação desenhada por </w:t>
                </w:r>
                <w:r>
                  <w:rPr>
                    <w:rFonts w:ascii="Times New Roman" w:hAnsi="Times New Roman" w:cs="Times New Roman"/>
                  </w:rPr>
                  <w:t>Da Vinci</w:t>
                </w:r>
                <w:r w:rsidR="00D876EF">
                  <w:rPr>
                    <w:rFonts w:ascii="Times New Roman" w:hAnsi="Times New Roman" w:cs="Times New Roman"/>
                  </w:rPr>
                  <w:t>, e este</w:t>
                </w:r>
                <w:r>
                  <w:rPr>
                    <w:rFonts w:ascii="Times New Roman" w:hAnsi="Times New Roman" w:cs="Times New Roman"/>
                  </w:rPr>
                  <w:t xml:space="preserve"> representa uma figura importante e conhecida do processo de desenvolvimento de tecnologias e inovações.</w:t>
                </w:r>
                <w:r w:rsidR="00D876EF">
                  <w:rPr>
                    <w:rFonts w:ascii="Times New Roman" w:hAnsi="Times New Roman" w:cs="Times New Roman"/>
                  </w:rPr>
                  <w:t xml:space="preserve"> Além disso, a escolha da peça partiu primeiramente do interesse que esta despertou quanto à sua constituição, uma vez que possui um formato curioso. </w:t>
                </w:r>
              </w:p>
            </w:sdtContent>
          </w:sdt>
        </w:tc>
      </w:tr>
    </w:tbl>
    <w:p w:rsidR="00D876EF" w:rsidRDefault="00D876EF" w:rsidP="00E943F5">
      <w:pPr>
        <w:pStyle w:val="Default"/>
        <w:spacing w:line="276" w:lineRule="auto"/>
        <w:jc w:val="both"/>
        <w:rPr>
          <w:rFonts w:ascii="Times New Roman" w:hAnsi="Times New Roman" w:cs="Times New Roman"/>
        </w:rPr>
      </w:pPr>
    </w:p>
    <w:p w:rsidR="00FB5E73" w:rsidRDefault="00FB5E73" w:rsidP="00FB5E73">
      <w:pPr>
        <w:pStyle w:val="Default"/>
        <w:spacing w:line="276" w:lineRule="auto"/>
        <w:jc w:val="both"/>
        <w:rPr>
          <w:rFonts w:ascii="Times New Roman" w:hAnsi="Times New Roman" w:cs="Times New Roman"/>
          <w:b/>
          <w:bCs/>
        </w:rPr>
      </w:pPr>
      <w:r>
        <w:rPr>
          <w:rFonts w:ascii="Times New Roman" w:hAnsi="Times New Roman" w:cs="Times New Roman"/>
          <w:b/>
          <w:bCs/>
        </w:rPr>
        <w:t>Desafios</w:t>
      </w:r>
      <w:r w:rsidR="00FA0440">
        <w:rPr>
          <w:rFonts w:ascii="Times New Roman" w:hAnsi="Times New Roman" w:cs="Times New Roman"/>
          <w:b/>
          <w:bCs/>
        </w:rPr>
        <w:t xml:space="preserve"> e Aprendizado</w:t>
      </w:r>
    </w:p>
    <w:p w:rsidR="00CE6472" w:rsidRDefault="00CE6472" w:rsidP="00FB5E73">
      <w:pPr>
        <w:pStyle w:val="Default"/>
        <w:spacing w:line="276" w:lineRule="auto"/>
        <w:jc w:val="both"/>
        <w:rPr>
          <w:rFonts w:ascii="Times New Roman" w:hAnsi="Times New Roman" w:cs="Times New Roman"/>
          <w:b/>
          <w:bCs/>
        </w:rPr>
      </w:pPr>
    </w:p>
    <w:tbl>
      <w:tblPr>
        <w:tblStyle w:val="Tabelacomgrade"/>
        <w:tblW w:w="0" w:type="auto"/>
        <w:tblLook w:val="04A0" w:firstRow="1" w:lastRow="0" w:firstColumn="1" w:lastColumn="0" w:noHBand="0" w:noVBand="1"/>
      </w:tblPr>
      <w:tblGrid>
        <w:gridCol w:w="9628"/>
      </w:tblGrid>
      <w:tr w:rsidR="00FB5E73" w:rsidRPr="00205D13" w:rsidTr="00581B2A">
        <w:tc>
          <w:tcPr>
            <w:tcW w:w="9628" w:type="dxa"/>
          </w:tcPr>
          <w:p w:rsidR="000C398A" w:rsidRDefault="000C398A" w:rsidP="00FB5E73">
            <w:pPr>
              <w:pStyle w:val="Default"/>
              <w:spacing w:line="276" w:lineRule="auto"/>
              <w:jc w:val="both"/>
              <w:rPr>
                <w:rFonts w:ascii="Times New Roman" w:hAnsi="Times New Roman" w:cs="Times New Roman"/>
              </w:rPr>
            </w:pPr>
          </w:p>
          <w:p w:rsidR="000C398A" w:rsidRDefault="00881D7E" w:rsidP="00FB5E73">
            <w:pPr>
              <w:pStyle w:val="Default"/>
              <w:spacing w:line="276" w:lineRule="auto"/>
              <w:jc w:val="both"/>
              <w:rPr>
                <w:rFonts w:ascii="Times New Roman" w:hAnsi="Times New Roman" w:cs="Times New Roman"/>
              </w:rPr>
            </w:pPr>
            <w:r>
              <w:rPr>
                <w:rFonts w:ascii="Times New Roman" w:hAnsi="Times New Roman" w:cs="Times New Roman"/>
              </w:rPr>
              <w:t>No</w:t>
            </w:r>
            <w:r w:rsidR="000C398A">
              <w:rPr>
                <w:rFonts w:ascii="Times New Roman" w:hAnsi="Times New Roman" w:cs="Times New Roman"/>
              </w:rPr>
              <w:t xml:space="preserve"> desenrolar do projeto tiveram alguns percalços relacionados ao trabalho em equipe, principalmente no momento de realizar a junção das peças produzidas, assim como a divisão de peças para cada integrante. </w:t>
            </w:r>
            <w:r w:rsidR="00E416B7">
              <w:rPr>
                <w:rFonts w:ascii="Times New Roman" w:hAnsi="Times New Roman" w:cs="Times New Roman"/>
              </w:rPr>
              <w:t>Isto por que a divisão e junção de tarefas configura-se como uma situação complicada devido às maneiras diferentes de trabalho. No entanto</w:t>
            </w:r>
            <w:r w:rsidR="00AF2BD4">
              <w:rPr>
                <w:rFonts w:ascii="Times New Roman" w:hAnsi="Times New Roman" w:cs="Times New Roman"/>
              </w:rPr>
              <w:t>, após distribuídos os componentes do objeto escolhido</w:t>
            </w:r>
            <w:r>
              <w:rPr>
                <w:rFonts w:ascii="Times New Roman" w:hAnsi="Times New Roman" w:cs="Times New Roman"/>
              </w:rPr>
              <w:t>,</w:t>
            </w:r>
            <w:r w:rsidR="000C398A">
              <w:rPr>
                <w:rFonts w:ascii="Times New Roman" w:hAnsi="Times New Roman" w:cs="Times New Roman"/>
              </w:rPr>
              <w:t xml:space="preserve"> </w:t>
            </w:r>
            <w:r w:rsidR="00E416B7">
              <w:rPr>
                <w:rFonts w:ascii="Times New Roman" w:hAnsi="Times New Roman" w:cs="Times New Roman"/>
              </w:rPr>
              <w:t>a atividade tornou-se menos desgastante, sendo que a</w:t>
            </w:r>
            <w:r w:rsidR="000C398A">
              <w:rPr>
                <w:rFonts w:ascii="Times New Roman" w:hAnsi="Times New Roman" w:cs="Times New Roman"/>
              </w:rPr>
              <w:t xml:space="preserve"> produç</w:t>
            </w:r>
            <w:r>
              <w:rPr>
                <w:rFonts w:ascii="Times New Roman" w:hAnsi="Times New Roman" w:cs="Times New Roman"/>
              </w:rPr>
              <w:t xml:space="preserve">ão </w:t>
            </w:r>
            <w:r w:rsidR="00E416B7">
              <w:rPr>
                <w:rFonts w:ascii="Times New Roman" w:hAnsi="Times New Roman" w:cs="Times New Roman"/>
              </w:rPr>
              <w:t xml:space="preserve">de algumas peças </w:t>
            </w:r>
            <w:r>
              <w:rPr>
                <w:rFonts w:ascii="Times New Roman" w:hAnsi="Times New Roman" w:cs="Times New Roman"/>
              </w:rPr>
              <w:t xml:space="preserve">precisou </w:t>
            </w:r>
            <w:r w:rsidR="00E416B7">
              <w:rPr>
                <w:rFonts w:ascii="Times New Roman" w:hAnsi="Times New Roman" w:cs="Times New Roman"/>
              </w:rPr>
              <w:t>d</w:t>
            </w:r>
            <w:r w:rsidR="000C398A">
              <w:rPr>
                <w:rFonts w:ascii="Times New Roman" w:hAnsi="Times New Roman" w:cs="Times New Roman"/>
              </w:rPr>
              <w:t>a companhia de ambos os componentes do grupo. Além d</w:t>
            </w:r>
            <w:r>
              <w:rPr>
                <w:rFonts w:ascii="Times New Roman" w:hAnsi="Times New Roman" w:cs="Times New Roman"/>
              </w:rPr>
              <w:t>isso, as peças mais complicadas</w:t>
            </w:r>
            <w:r w:rsidR="00E416B7">
              <w:rPr>
                <w:rFonts w:ascii="Times New Roman" w:hAnsi="Times New Roman" w:cs="Times New Roman"/>
              </w:rPr>
              <w:t xml:space="preserve">, cujas ferramentas não eram recordadas, </w:t>
            </w:r>
            <w:r>
              <w:rPr>
                <w:rFonts w:ascii="Times New Roman" w:hAnsi="Times New Roman" w:cs="Times New Roman"/>
              </w:rPr>
              <w:t>trouxe</w:t>
            </w:r>
            <w:r w:rsidR="00AF2BD4">
              <w:rPr>
                <w:rFonts w:ascii="Times New Roman" w:hAnsi="Times New Roman" w:cs="Times New Roman"/>
              </w:rPr>
              <w:t>ram</w:t>
            </w:r>
            <w:r>
              <w:rPr>
                <w:rFonts w:ascii="Times New Roman" w:hAnsi="Times New Roman" w:cs="Times New Roman"/>
              </w:rPr>
              <w:t xml:space="preserve"> a necessidade de acompanhamento na monitoria. </w:t>
            </w:r>
          </w:p>
          <w:p w:rsidR="00881D7E" w:rsidRDefault="00881D7E" w:rsidP="00FB5E73">
            <w:pPr>
              <w:pStyle w:val="Default"/>
              <w:spacing w:line="276" w:lineRule="auto"/>
              <w:jc w:val="both"/>
              <w:rPr>
                <w:rFonts w:ascii="Times New Roman" w:hAnsi="Times New Roman" w:cs="Times New Roman"/>
              </w:rPr>
            </w:pPr>
            <w:r>
              <w:rPr>
                <w:rFonts w:ascii="Times New Roman" w:hAnsi="Times New Roman" w:cs="Times New Roman"/>
              </w:rPr>
              <w:t>Um ponto positivo do desenvolvimento desse projeto, foi a solidificação do conhecimento, isto por que muitos dos conceitos abordados em sala só foram de fato aprendidos durante a sua realização. Um desses casos, por exemplo</w:t>
            </w:r>
            <w:r w:rsidR="00D876EF">
              <w:rPr>
                <w:rFonts w:ascii="Times New Roman" w:hAnsi="Times New Roman" w:cs="Times New Roman"/>
              </w:rPr>
              <w:t>,</w:t>
            </w:r>
            <w:r>
              <w:rPr>
                <w:rFonts w:ascii="Times New Roman" w:hAnsi="Times New Roman" w:cs="Times New Roman"/>
              </w:rPr>
              <w:t xml:space="preserve"> foi o uso de ferramentas um pouco mais complexas para elaboração de peças que utilizavam a</w:t>
            </w:r>
            <w:r w:rsidR="00D876EF">
              <w:rPr>
                <w:rFonts w:ascii="Times New Roman" w:hAnsi="Times New Roman" w:cs="Times New Roman"/>
              </w:rPr>
              <w:t xml:space="preserve"> ferramenta </w:t>
            </w:r>
            <w:proofErr w:type="spellStart"/>
            <w:r w:rsidR="00D876EF">
              <w:rPr>
                <w:rFonts w:ascii="Times New Roman" w:hAnsi="Times New Roman" w:cs="Times New Roman"/>
              </w:rPr>
              <w:t>helix</w:t>
            </w:r>
            <w:proofErr w:type="spellEnd"/>
            <w:r>
              <w:rPr>
                <w:rFonts w:ascii="Times New Roman" w:hAnsi="Times New Roman" w:cs="Times New Roman"/>
              </w:rPr>
              <w:t xml:space="preserve">. Nesse quesito, funcionalidades como </w:t>
            </w:r>
            <w:proofErr w:type="spellStart"/>
            <w:proofErr w:type="gramStart"/>
            <w:r>
              <w:rPr>
                <w:rFonts w:ascii="Times New Roman" w:hAnsi="Times New Roman" w:cs="Times New Roman"/>
              </w:rPr>
              <w:t>rib,helix</w:t>
            </w:r>
            <w:proofErr w:type="gramEnd"/>
            <w:r>
              <w:rPr>
                <w:rFonts w:ascii="Times New Roman" w:hAnsi="Times New Roman" w:cs="Times New Roman"/>
              </w:rPr>
              <w:t>,e</w:t>
            </w:r>
            <w:r w:rsidR="00581B2A">
              <w:rPr>
                <w:rFonts w:ascii="Times New Roman" w:hAnsi="Times New Roman" w:cs="Times New Roman"/>
              </w:rPr>
              <w:t>dge</w:t>
            </w:r>
            <w:proofErr w:type="spellEnd"/>
            <w:r w:rsidR="00581B2A">
              <w:rPr>
                <w:rFonts w:ascii="Times New Roman" w:hAnsi="Times New Roman" w:cs="Times New Roman"/>
              </w:rPr>
              <w:t xml:space="preserve"> </w:t>
            </w:r>
            <w:proofErr w:type="spellStart"/>
            <w:r w:rsidR="00581B2A">
              <w:rPr>
                <w:rFonts w:ascii="Times New Roman" w:hAnsi="Times New Roman" w:cs="Times New Roman"/>
              </w:rPr>
              <w:t>fillet</w:t>
            </w:r>
            <w:proofErr w:type="spellEnd"/>
            <w:r w:rsidR="00581B2A">
              <w:rPr>
                <w:rFonts w:ascii="Times New Roman" w:hAnsi="Times New Roman" w:cs="Times New Roman"/>
              </w:rPr>
              <w:t xml:space="preserve">, </w:t>
            </w:r>
            <w:proofErr w:type="spellStart"/>
            <w:r w:rsidR="00581B2A">
              <w:rPr>
                <w:rFonts w:ascii="Times New Roman" w:hAnsi="Times New Roman" w:cs="Times New Roman"/>
              </w:rPr>
              <w:t>Chaft</w:t>
            </w:r>
            <w:proofErr w:type="spellEnd"/>
            <w:r w:rsidR="00581B2A">
              <w:rPr>
                <w:rFonts w:ascii="Times New Roman" w:hAnsi="Times New Roman" w:cs="Times New Roman"/>
              </w:rPr>
              <w:t xml:space="preserve">, </w:t>
            </w:r>
            <w:proofErr w:type="spellStart"/>
            <w:r w:rsidR="00581B2A">
              <w:rPr>
                <w:rFonts w:ascii="Times New Roman" w:hAnsi="Times New Roman" w:cs="Times New Roman"/>
              </w:rPr>
              <w:t>measure</w:t>
            </w:r>
            <w:proofErr w:type="spellEnd"/>
            <w:r w:rsidR="00581B2A">
              <w:rPr>
                <w:rFonts w:ascii="Times New Roman" w:hAnsi="Times New Roman" w:cs="Times New Roman"/>
              </w:rPr>
              <w:t xml:space="preserve"> item e </w:t>
            </w:r>
            <w:proofErr w:type="spellStart"/>
            <w:r w:rsidR="00581B2A">
              <w:rPr>
                <w:rFonts w:ascii="Times New Roman" w:hAnsi="Times New Roman" w:cs="Times New Roman"/>
              </w:rPr>
              <w:t>freeStyle</w:t>
            </w:r>
            <w:proofErr w:type="spellEnd"/>
            <w:r w:rsidR="00581B2A">
              <w:rPr>
                <w:rFonts w:ascii="Times New Roman" w:hAnsi="Times New Roman" w:cs="Times New Roman"/>
              </w:rPr>
              <w:t>,</w:t>
            </w:r>
            <w:r>
              <w:rPr>
                <w:rFonts w:ascii="Times New Roman" w:hAnsi="Times New Roman" w:cs="Times New Roman"/>
              </w:rPr>
              <w:t xml:space="preserve"> o</w:t>
            </w:r>
            <w:r w:rsidR="00581B2A">
              <w:rPr>
                <w:rFonts w:ascii="Times New Roman" w:hAnsi="Times New Roman" w:cs="Times New Roman"/>
              </w:rPr>
              <w:t>s</w:t>
            </w:r>
            <w:r>
              <w:rPr>
                <w:rFonts w:ascii="Times New Roman" w:hAnsi="Times New Roman" w:cs="Times New Roman"/>
              </w:rPr>
              <w:t xml:space="preserve"> qua</w:t>
            </w:r>
            <w:r w:rsidR="00581B2A">
              <w:rPr>
                <w:rFonts w:ascii="Times New Roman" w:hAnsi="Times New Roman" w:cs="Times New Roman"/>
              </w:rPr>
              <w:t>is</w:t>
            </w:r>
            <w:r>
              <w:rPr>
                <w:rFonts w:ascii="Times New Roman" w:hAnsi="Times New Roman" w:cs="Times New Roman"/>
              </w:rPr>
              <w:t xml:space="preserve"> não tínhamos utilizado, entre outras, puderam ser praticadas.</w:t>
            </w:r>
          </w:p>
          <w:p w:rsidR="00881D7E" w:rsidRDefault="00881D7E" w:rsidP="00FB5E73">
            <w:pPr>
              <w:pStyle w:val="Default"/>
              <w:spacing w:line="276" w:lineRule="auto"/>
              <w:jc w:val="both"/>
              <w:rPr>
                <w:rFonts w:ascii="Times New Roman" w:hAnsi="Times New Roman" w:cs="Times New Roman"/>
              </w:rPr>
            </w:pPr>
            <w:r>
              <w:rPr>
                <w:rFonts w:ascii="Times New Roman" w:hAnsi="Times New Roman" w:cs="Times New Roman"/>
              </w:rPr>
              <w:t xml:space="preserve">A parte do uso de geometria na construção das formas tornou-se mais fluida, pois foram recursos constantemente utilizados na concepção das peças da </w:t>
            </w:r>
            <w:proofErr w:type="spellStart"/>
            <w:r>
              <w:rPr>
                <w:rFonts w:ascii="Times New Roman" w:hAnsi="Times New Roman" w:cs="Times New Roman"/>
              </w:rPr>
              <w:t>balestra</w:t>
            </w:r>
            <w:proofErr w:type="spellEnd"/>
            <w:r>
              <w:rPr>
                <w:rFonts w:ascii="Times New Roman" w:hAnsi="Times New Roman" w:cs="Times New Roman"/>
              </w:rPr>
              <w:t xml:space="preserve">, principalmente na sua peça principal, a base, que define o formato, tamanho e organização da mesma. O uso constante de </w:t>
            </w:r>
            <w:proofErr w:type="spellStart"/>
            <w:r>
              <w:rPr>
                <w:rFonts w:ascii="Times New Roman" w:hAnsi="Times New Roman" w:cs="Times New Roman"/>
              </w:rPr>
              <w:t>pads</w:t>
            </w:r>
            <w:proofErr w:type="spellEnd"/>
            <w:r>
              <w:rPr>
                <w:rFonts w:ascii="Times New Roman" w:hAnsi="Times New Roman" w:cs="Times New Roman"/>
              </w:rPr>
              <w:t xml:space="preserve">, </w:t>
            </w:r>
            <w:proofErr w:type="spellStart"/>
            <w:r>
              <w:rPr>
                <w:rFonts w:ascii="Times New Roman" w:hAnsi="Times New Roman" w:cs="Times New Roman"/>
              </w:rPr>
              <w:t>pockets</w:t>
            </w:r>
            <w:proofErr w:type="spellEnd"/>
            <w:r>
              <w:rPr>
                <w:rFonts w:ascii="Times New Roman" w:hAnsi="Times New Roman" w:cs="Times New Roman"/>
              </w:rPr>
              <w:t xml:space="preserve"> e outras ferramentas mais comuns, foram incrementadas devido a conjunç</w:t>
            </w:r>
            <w:r w:rsidR="00AF2BD4">
              <w:rPr>
                <w:rFonts w:ascii="Times New Roman" w:hAnsi="Times New Roman" w:cs="Times New Roman"/>
              </w:rPr>
              <w:t>ão com outros elementos, tal qua</w:t>
            </w:r>
            <w:r w:rsidR="00E416B7">
              <w:rPr>
                <w:rFonts w:ascii="Times New Roman" w:hAnsi="Times New Roman" w:cs="Times New Roman"/>
              </w:rPr>
              <w:t>l</w:t>
            </w:r>
            <w:r>
              <w:rPr>
                <w:rFonts w:ascii="Times New Roman" w:hAnsi="Times New Roman" w:cs="Times New Roman"/>
              </w:rPr>
              <w:t xml:space="preserve"> o desenvolvimento de hélices</w:t>
            </w:r>
            <w:r w:rsidR="00AF2BD4">
              <w:rPr>
                <w:rFonts w:ascii="Times New Roman" w:hAnsi="Times New Roman" w:cs="Times New Roman"/>
              </w:rPr>
              <w:t xml:space="preserve"> diferenciadas para composição de peças de encaixe</w:t>
            </w:r>
            <w:r>
              <w:rPr>
                <w:rFonts w:ascii="Times New Roman" w:hAnsi="Times New Roman" w:cs="Times New Roman"/>
              </w:rPr>
              <w:t>. Esse conhecimento é importante para oferecer confiança na produção de cada um dos componentes</w:t>
            </w:r>
            <w:r w:rsidR="00AF2BD4">
              <w:rPr>
                <w:rFonts w:ascii="Times New Roman" w:hAnsi="Times New Roman" w:cs="Times New Roman"/>
              </w:rPr>
              <w:t xml:space="preserve"> de qualquer projeto</w:t>
            </w:r>
            <w:r>
              <w:rPr>
                <w:rFonts w:ascii="Times New Roman" w:hAnsi="Times New Roman" w:cs="Times New Roman"/>
              </w:rPr>
              <w:t>.</w:t>
            </w:r>
          </w:p>
          <w:p w:rsidR="00FB5E73" w:rsidRPr="00EA0F38" w:rsidRDefault="00AF2BD4" w:rsidP="00FB5E73">
            <w:pPr>
              <w:pStyle w:val="Default"/>
              <w:spacing w:line="276" w:lineRule="auto"/>
              <w:jc w:val="both"/>
              <w:rPr>
                <w:rFonts w:ascii="Times New Roman" w:hAnsi="Times New Roman" w:cs="Times New Roman"/>
              </w:rPr>
            </w:pPr>
            <w:r>
              <w:rPr>
                <w:rFonts w:ascii="Times New Roman" w:hAnsi="Times New Roman" w:cs="Times New Roman"/>
              </w:rPr>
              <w:t xml:space="preserve">A escolha do material aplicado contou com uma pesquisa prévia sobre as </w:t>
            </w:r>
            <w:proofErr w:type="spellStart"/>
            <w:r>
              <w:rPr>
                <w:rFonts w:ascii="Times New Roman" w:hAnsi="Times New Roman" w:cs="Times New Roman"/>
              </w:rPr>
              <w:t>balestras</w:t>
            </w:r>
            <w:proofErr w:type="spellEnd"/>
            <w:r>
              <w:rPr>
                <w:rFonts w:ascii="Times New Roman" w:hAnsi="Times New Roman" w:cs="Times New Roman"/>
              </w:rPr>
              <w:t xml:space="preserve"> produzidas no contexto do qual foram originadas, demonstrando a resistência do material principal, a madeira, e </w:t>
            </w:r>
            <w:r>
              <w:rPr>
                <w:rFonts w:ascii="Times New Roman" w:hAnsi="Times New Roman" w:cs="Times New Roman"/>
              </w:rPr>
              <w:lastRenderedPageBreak/>
              <w:t xml:space="preserve">o ferro utilizado na época. Tem –se ainda que o </w:t>
            </w:r>
            <w:proofErr w:type="spellStart"/>
            <w:r>
              <w:rPr>
                <w:rFonts w:ascii="Times New Roman" w:hAnsi="Times New Roman" w:cs="Times New Roman"/>
              </w:rPr>
              <w:t>assembly</w:t>
            </w:r>
            <w:proofErr w:type="spellEnd"/>
            <w:r>
              <w:rPr>
                <w:rFonts w:ascii="Times New Roman" w:hAnsi="Times New Roman" w:cs="Times New Roman"/>
              </w:rPr>
              <w:t xml:space="preserve"> da peça trouxe uma visão melhor sobre a montagem de sistemas no </w:t>
            </w:r>
            <w:proofErr w:type="spellStart"/>
            <w:r>
              <w:rPr>
                <w:rFonts w:ascii="Times New Roman" w:hAnsi="Times New Roman" w:cs="Times New Roman"/>
              </w:rPr>
              <w:t>Catia</w:t>
            </w:r>
            <w:proofErr w:type="spellEnd"/>
            <w:r>
              <w:rPr>
                <w:rFonts w:ascii="Times New Roman" w:hAnsi="Times New Roman" w:cs="Times New Roman"/>
              </w:rPr>
              <w:t xml:space="preserve">, tornando essa atividade menos mecânica e mais divertida. </w:t>
            </w:r>
            <w:r w:rsidR="00881D7E">
              <w:rPr>
                <w:rFonts w:ascii="Times New Roman" w:hAnsi="Times New Roman" w:cs="Times New Roman"/>
              </w:rPr>
              <w:t xml:space="preserve">Em suma, esse trabalho foi de extrema importância </w:t>
            </w:r>
            <w:r>
              <w:rPr>
                <w:rFonts w:ascii="Times New Roman" w:hAnsi="Times New Roman" w:cs="Times New Roman"/>
              </w:rPr>
              <w:t xml:space="preserve">para a consolidação do conhecimento teórico </w:t>
            </w:r>
            <w:r w:rsidR="00E416B7">
              <w:rPr>
                <w:rFonts w:ascii="Times New Roman" w:hAnsi="Times New Roman" w:cs="Times New Roman"/>
              </w:rPr>
              <w:t xml:space="preserve">absorvido em aula, assim como a familiaridade com o software </w:t>
            </w:r>
            <w:proofErr w:type="spellStart"/>
            <w:r w:rsidR="00E416B7">
              <w:rPr>
                <w:rFonts w:ascii="Times New Roman" w:hAnsi="Times New Roman" w:cs="Times New Roman"/>
              </w:rPr>
              <w:t>Catia</w:t>
            </w:r>
            <w:proofErr w:type="spellEnd"/>
            <w:r w:rsidR="00E416B7">
              <w:rPr>
                <w:rFonts w:ascii="Times New Roman" w:hAnsi="Times New Roman" w:cs="Times New Roman"/>
              </w:rPr>
              <w:t>, que facilita o desenvolvimento de projetos.</w:t>
            </w:r>
          </w:p>
        </w:tc>
      </w:tr>
      <w:tr w:rsidR="00881D7E" w:rsidRPr="00205D13" w:rsidTr="00581B2A">
        <w:tc>
          <w:tcPr>
            <w:tcW w:w="9628" w:type="dxa"/>
          </w:tcPr>
          <w:p w:rsidR="00881D7E" w:rsidRDefault="00881D7E" w:rsidP="00FB5E73">
            <w:pPr>
              <w:pStyle w:val="Default"/>
              <w:spacing w:line="276" w:lineRule="auto"/>
              <w:jc w:val="both"/>
              <w:rPr>
                <w:rFonts w:ascii="Times New Roman" w:hAnsi="Times New Roman" w:cs="Times New Roman"/>
              </w:rPr>
            </w:pPr>
          </w:p>
        </w:tc>
      </w:tr>
    </w:tbl>
    <w:p w:rsidR="00855E25" w:rsidRPr="00FB5E73" w:rsidRDefault="00855E25" w:rsidP="00EA0F38">
      <w:pPr>
        <w:pStyle w:val="Default"/>
        <w:spacing w:line="276" w:lineRule="auto"/>
        <w:jc w:val="both"/>
        <w:rPr>
          <w:rFonts w:ascii="Times New Roman" w:hAnsi="Times New Roman" w:cs="Times New Roman"/>
          <w:b/>
          <w:bCs/>
          <w:lang w:val="it-IT"/>
        </w:rPr>
      </w:pPr>
    </w:p>
    <w:p w:rsidR="00675357" w:rsidRDefault="00FB5E73" w:rsidP="00675357">
      <w:pPr>
        <w:pStyle w:val="Default"/>
        <w:spacing w:line="276" w:lineRule="auto"/>
        <w:jc w:val="both"/>
        <w:rPr>
          <w:rFonts w:ascii="Times New Roman" w:hAnsi="Times New Roman" w:cs="Times New Roman"/>
          <w:b/>
          <w:bCs/>
        </w:rPr>
      </w:pPr>
      <w:r>
        <w:rPr>
          <w:rFonts w:ascii="Times New Roman" w:hAnsi="Times New Roman" w:cs="Times New Roman"/>
          <w:b/>
          <w:bCs/>
        </w:rPr>
        <w:t>Custo real</w:t>
      </w:r>
      <w:r w:rsidRPr="00E943F5">
        <w:rPr>
          <w:rFonts w:ascii="Times New Roman" w:hAnsi="Times New Roman" w:cs="Times New Roman"/>
          <w:b/>
          <w:bCs/>
        </w:rPr>
        <w:t xml:space="preserve"> </w:t>
      </w:r>
    </w:p>
    <w:p w:rsidR="00675357" w:rsidRDefault="00675357" w:rsidP="00675357">
      <w:pPr>
        <w:pStyle w:val="Default"/>
        <w:spacing w:line="276" w:lineRule="auto"/>
        <w:jc w:val="both"/>
        <w:rPr>
          <w:rFonts w:ascii="Times New Roman" w:hAnsi="Times New Roman" w:cs="Times New Roman"/>
          <w:b/>
          <w:bCs/>
        </w:rPr>
      </w:pPr>
    </w:p>
    <w:tbl>
      <w:tblPr>
        <w:tblStyle w:val="Tabelacomgrade"/>
        <w:tblW w:w="0" w:type="auto"/>
        <w:tblLook w:val="04A0" w:firstRow="1" w:lastRow="0" w:firstColumn="1" w:lastColumn="0" w:noHBand="0" w:noVBand="1"/>
      </w:tblPr>
      <w:tblGrid>
        <w:gridCol w:w="9628"/>
      </w:tblGrid>
      <w:tr w:rsidR="00675357" w:rsidRPr="00205D13" w:rsidTr="00CE6472">
        <w:trPr>
          <w:trHeight w:val="73"/>
        </w:trPr>
        <w:tc>
          <w:tcPr>
            <w:tcW w:w="9628" w:type="dxa"/>
          </w:tcPr>
          <w:sdt>
            <w:sdtPr>
              <w:rPr>
                <w:rFonts w:ascii="Times New Roman" w:hAnsi="Times New Roman" w:cs="Times New Roman"/>
                <w:bCs/>
              </w:rPr>
              <w:id w:val="-1822884940"/>
              <w:placeholder>
                <w:docPart w:val="AD60DF2E4DF34B8CA10D5178CB635EE0"/>
              </w:placeholder>
            </w:sdtPr>
            <w:sdtEndPr>
              <w:rPr>
                <w:bCs w:val="0"/>
              </w:rPr>
            </w:sdtEndPr>
            <w:sdtContent>
              <w:p w:rsidR="00675357" w:rsidRPr="00EA0F38" w:rsidRDefault="00675357" w:rsidP="00581B2A">
                <w:pPr>
                  <w:pStyle w:val="Default"/>
                  <w:spacing w:line="276" w:lineRule="auto"/>
                  <w:jc w:val="center"/>
                  <w:rPr>
                    <w:rFonts w:ascii="Times New Roman" w:hAnsi="Times New Roman" w:cs="Times New Roman"/>
                    <w:bCs/>
                  </w:rPr>
                </w:pPr>
              </w:p>
              <w:sdt>
                <w:sdtPr>
                  <w:rPr>
                    <w:rFonts w:ascii="Times New Roman" w:hAnsi="Times New Roman" w:cs="Times New Roman"/>
                  </w:rPr>
                  <w:id w:val="779694911"/>
                  <w:placeholder>
                    <w:docPart w:val="67A3AB23A8F246E2A7DA1FB19F678D0E"/>
                  </w:placeholder>
                </w:sdtPr>
                <w:sdtContent>
                  <w:tbl>
                    <w:tblPr>
                      <w:tblStyle w:val="Tabelacomgrade"/>
                      <w:tblW w:w="0" w:type="auto"/>
                      <w:tblLook w:val="04A0" w:firstRow="1" w:lastRow="0" w:firstColumn="1" w:lastColumn="0" w:noHBand="0" w:noVBand="1"/>
                    </w:tblPr>
                    <w:tblGrid>
                      <w:gridCol w:w="1765"/>
                      <w:gridCol w:w="3085"/>
                      <w:gridCol w:w="2225"/>
                      <w:gridCol w:w="2327"/>
                    </w:tblGrid>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Peça</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Tempo (produção da peça)</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Tempo(</w:t>
                          </w:r>
                          <w:proofErr w:type="spellStart"/>
                          <w:r>
                            <w:rPr>
                              <w:rFonts w:ascii="Times New Roman" w:hAnsi="Times New Roman" w:cs="Times New Roman"/>
                            </w:rPr>
                            <w:t>Drafting</w:t>
                          </w:r>
                          <w:proofErr w:type="spellEnd"/>
                          <w:r>
                            <w:rPr>
                              <w:rFonts w:ascii="Times New Roman" w:hAnsi="Times New Roman" w:cs="Times New Roman"/>
                            </w:rPr>
                            <w:t>)</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Responsável</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01</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6 horas</w:t>
                          </w:r>
                        </w:p>
                      </w:tc>
                      <w:tc>
                        <w:tcPr>
                          <w:tcW w:w="2225" w:type="dxa"/>
                        </w:tcPr>
                        <w:p w:rsidR="00675357" w:rsidRDefault="00675357" w:rsidP="00675357">
                          <w:pPr>
                            <w:pStyle w:val="Default"/>
                            <w:spacing w:before="120" w:after="120" w:line="276" w:lineRule="auto"/>
                            <w:jc w:val="center"/>
                            <w:rPr>
                              <w:rFonts w:ascii="Times New Roman" w:hAnsi="Times New Roman" w:cs="Times New Roman"/>
                            </w:rPr>
                          </w:pPr>
                          <w:r>
                            <w:rPr>
                              <w:rFonts w:ascii="Times New Roman" w:hAnsi="Times New Roman" w:cs="Times New Roman"/>
                            </w:rPr>
                            <w:t>2 horas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Adrianne</w:t>
                          </w:r>
                        </w:p>
                      </w:tc>
                    </w:tr>
                    <w:tr w:rsidR="00675357" w:rsidTr="00675357">
                      <w:tc>
                        <w:tcPr>
                          <w:tcW w:w="1765" w:type="dxa"/>
                        </w:tcPr>
                        <w:p w:rsidR="00675357" w:rsidRDefault="00675357" w:rsidP="00675357">
                          <w:pPr>
                            <w:pStyle w:val="Default"/>
                            <w:spacing w:before="120" w:after="120" w:line="276" w:lineRule="auto"/>
                            <w:jc w:val="center"/>
                            <w:rPr>
                              <w:rFonts w:ascii="Times New Roman" w:hAnsi="Times New Roman" w:cs="Times New Roman"/>
                            </w:rPr>
                          </w:pPr>
                          <w:r>
                            <w:rPr>
                              <w:rFonts w:ascii="Times New Roman" w:hAnsi="Times New Roman" w:cs="Times New Roman"/>
                            </w:rPr>
                            <w:t>02</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4 horas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30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Débora</w:t>
                          </w:r>
                        </w:p>
                      </w:tc>
                    </w:tr>
                    <w:tr w:rsidR="00675357" w:rsidTr="00675357">
                      <w:tc>
                        <w:tcPr>
                          <w:tcW w:w="1765" w:type="dxa"/>
                        </w:tcPr>
                        <w:p w:rsidR="00675357" w:rsidRDefault="00675357" w:rsidP="00675357">
                          <w:pPr>
                            <w:pStyle w:val="Default"/>
                            <w:spacing w:before="120" w:after="120" w:line="276" w:lineRule="auto"/>
                            <w:jc w:val="center"/>
                            <w:rPr>
                              <w:rFonts w:ascii="Times New Roman" w:hAnsi="Times New Roman" w:cs="Times New Roman"/>
                            </w:rPr>
                          </w:pPr>
                          <w:r>
                            <w:rPr>
                              <w:rFonts w:ascii="Times New Roman" w:hAnsi="Times New Roman" w:cs="Times New Roman"/>
                            </w:rPr>
                            <w:t>03</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30 minutos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Adrianne</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04</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30 minutos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Adrianne</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05</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 hora e meia</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20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Débora</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06</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30 minutos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Adrianne</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07</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 hora e 40</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20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Adrianne</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08</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4 horas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30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Débora</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09</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3 horas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20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Débora</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10</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6 horas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 hora</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Adrianne e Débora</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11</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30 minutos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Adrianne</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12</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2 horas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10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Adrianne</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13</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5 minutos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5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Débora</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14</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40 minutos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 xml:space="preserve">- </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Adrianne e Débora</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15</w:t>
                          </w:r>
                        </w:p>
                      </w:tc>
                      <w:tc>
                        <w:tcPr>
                          <w:tcW w:w="308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2 minutos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5 minutos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Débora</w:t>
                          </w:r>
                        </w:p>
                      </w:tc>
                    </w:tr>
                    <w:tr w:rsidR="00675357" w:rsidTr="00675357">
                      <w:tc>
                        <w:tcPr>
                          <w:tcW w:w="176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Assembly</w:t>
                          </w:r>
                        </w:p>
                      </w:tc>
                      <w:tc>
                        <w:tcPr>
                          <w:tcW w:w="3085" w:type="dxa"/>
                        </w:tcPr>
                        <w:p w:rsidR="00675357" w:rsidRDefault="00A43479"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10</w:t>
                          </w:r>
                          <w:r w:rsidR="00675357">
                            <w:rPr>
                              <w:rFonts w:ascii="Times New Roman" w:hAnsi="Times New Roman" w:cs="Times New Roman"/>
                            </w:rPr>
                            <w:t xml:space="preserve"> horas</w:t>
                          </w:r>
                        </w:p>
                      </w:tc>
                      <w:tc>
                        <w:tcPr>
                          <w:tcW w:w="2225"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3 horas</w:t>
                          </w:r>
                        </w:p>
                      </w:tc>
                      <w:tc>
                        <w:tcPr>
                          <w:tcW w:w="2327" w:type="dxa"/>
                        </w:tcPr>
                        <w:p w:rsidR="00675357" w:rsidRDefault="00675357" w:rsidP="00581B2A">
                          <w:pPr>
                            <w:pStyle w:val="Default"/>
                            <w:spacing w:before="120" w:after="120" w:line="276" w:lineRule="auto"/>
                            <w:jc w:val="center"/>
                            <w:rPr>
                              <w:rFonts w:ascii="Times New Roman" w:hAnsi="Times New Roman" w:cs="Times New Roman"/>
                            </w:rPr>
                          </w:pPr>
                          <w:r>
                            <w:rPr>
                              <w:rFonts w:ascii="Times New Roman" w:hAnsi="Times New Roman" w:cs="Times New Roman"/>
                            </w:rPr>
                            <w:t xml:space="preserve">Adrianne </w:t>
                          </w:r>
                          <w:r w:rsidR="00581B2A">
                            <w:rPr>
                              <w:rFonts w:ascii="Times New Roman" w:hAnsi="Times New Roman" w:cs="Times New Roman"/>
                            </w:rPr>
                            <w:t>e</w:t>
                          </w:r>
                          <w:r>
                            <w:rPr>
                              <w:rFonts w:ascii="Times New Roman" w:hAnsi="Times New Roman" w:cs="Times New Roman"/>
                            </w:rPr>
                            <w:t xml:space="preserve"> Débora</w:t>
                          </w:r>
                        </w:p>
                      </w:tc>
                    </w:tr>
                  </w:tbl>
                  <w:p w:rsidR="00675357" w:rsidRPr="00D876EF" w:rsidRDefault="00675357" w:rsidP="00581B2A">
                    <w:pPr>
                      <w:pStyle w:val="Default"/>
                      <w:spacing w:before="120" w:after="120" w:line="276" w:lineRule="auto"/>
                      <w:jc w:val="center"/>
                      <w:rPr>
                        <w:rFonts w:ascii="Times New Roman" w:eastAsiaTheme="minorHAnsi" w:hAnsi="Times New Roman" w:cs="Times New Roman"/>
                        <w:color w:val="auto"/>
                        <w:sz w:val="22"/>
                        <w:szCs w:val="22"/>
                        <w:lang w:val="it-IT" w:eastAsia="en-US"/>
                      </w:rPr>
                    </w:pPr>
                  </w:p>
                </w:sdtContent>
              </w:sdt>
            </w:sdtContent>
          </w:sdt>
        </w:tc>
      </w:tr>
    </w:tbl>
    <w:p w:rsidR="00CE6472" w:rsidRDefault="00CE6472" w:rsidP="00595945">
      <w:pPr>
        <w:pStyle w:val="Default"/>
        <w:spacing w:line="276" w:lineRule="auto"/>
        <w:jc w:val="center"/>
        <w:rPr>
          <w:rFonts w:ascii="Times New Roman" w:hAnsi="Times New Roman" w:cs="Times New Roman"/>
          <w:b/>
          <w:bCs/>
        </w:rPr>
      </w:pPr>
    </w:p>
    <w:p w:rsidR="00D61648" w:rsidRDefault="00595945" w:rsidP="00595945">
      <w:pPr>
        <w:pStyle w:val="Default"/>
        <w:spacing w:line="276" w:lineRule="auto"/>
        <w:jc w:val="center"/>
        <w:rPr>
          <w:rFonts w:ascii="Times New Roman" w:hAnsi="Times New Roman" w:cs="Times New Roman"/>
          <w:b/>
          <w:bCs/>
        </w:rPr>
      </w:pPr>
      <w:r>
        <w:rPr>
          <w:rFonts w:ascii="Times New Roman" w:hAnsi="Times New Roman" w:cs="Times New Roman"/>
          <w:b/>
          <w:bCs/>
        </w:rPr>
        <w:t xml:space="preserve">A </w:t>
      </w:r>
      <w:proofErr w:type="spellStart"/>
      <w:r w:rsidR="00D61648" w:rsidRPr="00D61648">
        <w:rPr>
          <w:rFonts w:ascii="Times New Roman" w:hAnsi="Times New Roman" w:cs="Times New Roman"/>
          <w:b/>
          <w:bCs/>
        </w:rPr>
        <w:t>Balestra</w:t>
      </w:r>
      <w:proofErr w:type="spellEnd"/>
      <w:r w:rsidR="00D61648" w:rsidRPr="00D61648">
        <w:rPr>
          <w:rFonts w:ascii="Times New Roman" w:hAnsi="Times New Roman" w:cs="Times New Roman"/>
          <w:b/>
          <w:bCs/>
        </w:rPr>
        <w:t xml:space="preserve"> de Da Vinci</w:t>
      </w:r>
    </w:p>
    <w:p w:rsidR="000E3DB1" w:rsidRDefault="000E3DB1" w:rsidP="00D61648">
      <w:pPr>
        <w:pStyle w:val="Default"/>
        <w:spacing w:line="276" w:lineRule="auto"/>
        <w:jc w:val="both"/>
        <w:rPr>
          <w:rFonts w:ascii="Times New Roman" w:hAnsi="Times New Roman" w:cs="Times New Roman"/>
          <w:b/>
          <w:bCs/>
        </w:rPr>
      </w:pPr>
    </w:p>
    <w:p w:rsidR="000E3DB1" w:rsidRDefault="00675357" w:rsidP="000E3DB1">
      <w:pPr>
        <w:pStyle w:val="Default"/>
        <w:spacing w:line="276" w:lineRule="auto"/>
        <w:jc w:val="center"/>
        <w:rPr>
          <w:rFonts w:ascii="Times New Roman" w:hAnsi="Times New Roman" w:cs="Times New Roman"/>
          <w:b/>
          <w:bCs/>
          <w:noProof/>
        </w:rPr>
      </w:pPr>
      <w:r>
        <w:rPr>
          <w:rFonts w:ascii="Times New Roman" w:hAnsi="Times New Roman" w:cs="Times New Roman"/>
          <w:b/>
          <w:bCs/>
          <w:noProof/>
        </w:rPr>
        <w:pict>
          <v:shape id="_x0000_i1026" type="#_x0000_t75" style="width:426.5pt;height:294.25pt">
            <v:imagedata r:id="rId8" o:title="explodida" cropleft="21539f"/>
          </v:shape>
        </w:pict>
      </w:r>
    </w:p>
    <w:p w:rsidR="00675357" w:rsidRDefault="00675357" w:rsidP="000E3DB1">
      <w:pPr>
        <w:pStyle w:val="Default"/>
        <w:spacing w:line="276" w:lineRule="auto"/>
        <w:jc w:val="center"/>
        <w:rPr>
          <w:rFonts w:ascii="Times New Roman" w:hAnsi="Times New Roman" w:cs="Times New Roman"/>
          <w:b/>
          <w:bCs/>
        </w:rPr>
      </w:pPr>
    </w:p>
    <w:p w:rsidR="00675357" w:rsidRDefault="00675357" w:rsidP="00675357">
      <w:pPr>
        <w:pStyle w:val="Default"/>
        <w:spacing w:line="276" w:lineRule="auto"/>
        <w:jc w:val="both"/>
        <w:rPr>
          <w:rFonts w:ascii="Times New Roman" w:hAnsi="Times New Roman" w:cs="Times New Roman"/>
        </w:rPr>
      </w:pPr>
      <w:r>
        <w:rPr>
          <w:rFonts w:ascii="Times New Roman" w:hAnsi="Times New Roman" w:cs="Times New Roman"/>
          <w:b/>
          <w:bCs/>
        </w:rPr>
        <w:t>Lista de Componentes (</w:t>
      </w:r>
      <w:proofErr w:type="spellStart"/>
      <w:r>
        <w:rPr>
          <w:rFonts w:ascii="Times New Roman" w:hAnsi="Times New Roman" w:cs="Times New Roman"/>
          <w:b/>
          <w:bCs/>
        </w:rPr>
        <w:t>Part</w:t>
      </w:r>
      <w:proofErr w:type="spellEnd"/>
      <w:r>
        <w:rPr>
          <w:rFonts w:ascii="Times New Roman" w:hAnsi="Times New Roman" w:cs="Times New Roman"/>
          <w:b/>
          <w:bCs/>
        </w:rPr>
        <w:t xml:space="preserve"> </w:t>
      </w:r>
      <w:proofErr w:type="spellStart"/>
      <w:r>
        <w:rPr>
          <w:rFonts w:ascii="Times New Roman" w:hAnsi="Times New Roman" w:cs="Times New Roman"/>
          <w:b/>
          <w:bCs/>
        </w:rPr>
        <w:t>List</w:t>
      </w:r>
      <w:proofErr w:type="spellEnd"/>
      <w:r>
        <w:rPr>
          <w:rFonts w:ascii="Times New Roman" w:hAnsi="Times New Roman" w:cs="Times New Roman"/>
          <w:b/>
          <w:bCs/>
        </w:rPr>
        <w:t>)</w:t>
      </w:r>
      <w:r w:rsidRPr="00E943F5">
        <w:rPr>
          <w:rFonts w:ascii="Times New Roman" w:hAnsi="Times New Roman" w:cs="Times New Roman"/>
        </w:rPr>
        <w:t xml:space="preserve"> </w:t>
      </w:r>
    </w:p>
    <w:p w:rsidR="00675357" w:rsidRPr="00EA0F38" w:rsidRDefault="00675357" w:rsidP="00675357">
      <w:pPr>
        <w:pStyle w:val="Default"/>
        <w:spacing w:line="276" w:lineRule="auto"/>
        <w:jc w:val="both"/>
        <w:rPr>
          <w:rFonts w:ascii="Times New Roman" w:hAnsi="Times New Roman" w:cs="Times New Roman"/>
          <w:b/>
          <w:bCs/>
        </w:rPr>
      </w:pPr>
    </w:p>
    <w:tbl>
      <w:tblPr>
        <w:tblStyle w:val="Tabelacomgrade"/>
        <w:tblW w:w="0" w:type="auto"/>
        <w:jc w:val="center"/>
        <w:tblLook w:val="04A0" w:firstRow="1" w:lastRow="0" w:firstColumn="1" w:lastColumn="0" w:noHBand="0" w:noVBand="1"/>
      </w:tblPr>
      <w:tblGrid>
        <w:gridCol w:w="1765"/>
        <w:gridCol w:w="3085"/>
        <w:gridCol w:w="2225"/>
      </w:tblGrid>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Número</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Peça</w:t>
            </w:r>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Quantidade</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01</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Base</w:t>
            </w:r>
            <w:r>
              <w:rPr>
                <w:rFonts w:ascii="Times New Roman" w:hAnsi="Times New Roman" w:cs="Times New Roman"/>
              </w:rPr>
              <w:t>Balestra</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02</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Rodas</w:t>
            </w:r>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6</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03</w:t>
            </w:r>
          </w:p>
        </w:tc>
        <w:tc>
          <w:tcPr>
            <w:tcW w:w="3085" w:type="dxa"/>
          </w:tcPr>
          <w:p w:rsidR="00CE6472" w:rsidRDefault="00CE6472" w:rsidP="00CE6472">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Pino</w:t>
            </w:r>
            <w:r>
              <w:rPr>
                <w:rFonts w:ascii="Times New Roman" w:hAnsi="Times New Roman" w:cs="Times New Roman"/>
              </w:rPr>
              <w:t>Rodas</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6</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04</w:t>
            </w:r>
          </w:p>
        </w:tc>
        <w:tc>
          <w:tcPr>
            <w:tcW w:w="3085" w:type="dxa"/>
          </w:tcPr>
          <w:p w:rsidR="00CE6472" w:rsidRDefault="00CE6472" w:rsidP="00CE6472">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EncaixeMeioTraseiro</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05</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Eixo</w:t>
            </w:r>
            <w:r>
              <w:rPr>
                <w:rFonts w:ascii="Times New Roman" w:hAnsi="Times New Roman" w:cs="Times New Roman"/>
              </w:rPr>
              <w:t>Traseiro</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06</w:t>
            </w:r>
          </w:p>
        </w:tc>
        <w:tc>
          <w:tcPr>
            <w:tcW w:w="3085" w:type="dxa"/>
          </w:tcPr>
          <w:p w:rsidR="00CE6472" w:rsidRDefault="00CE6472" w:rsidP="00CE6472">
            <w:pPr>
              <w:pStyle w:val="Default"/>
              <w:spacing w:before="120" w:after="120" w:line="276" w:lineRule="auto"/>
              <w:jc w:val="center"/>
              <w:rPr>
                <w:rFonts w:ascii="Times New Roman" w:hAnsi="Times New Roman" w:cs="Times New Roman"/>
              </w:rPr>
            </w:pPr>
            <w:r>
              <w:rPr>
                <w:rFonts w:ascii="Times New Roman" w:hAnsi="Times New Roman" w:cs="Times New Roman"/>
              </w:rPr>
              <w:t>Encaixe</w:t>
            </w:r>
            <w:r>
              <w:rPr>
                <w:rFonts w:ascii="Times New Roman" w:hAnsi="Times New Roman" w:cs="Times New Roman"/>
              </w:rPr>
              <w:t>Meio2</w:t>
            </w:r>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07</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Apoio</w:t>
            </w:r>
            <w:r>
              <w:rPr>
                <w:rFonts w:ascii="Times New Roman" w:hAnsi="Times New Roman" w:cs="Times New Roman"/>
              </w:rPr>
              <w:t>Engrena</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2</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lastRenderedPageBreak/>
              <w:t>08</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Eixo</w:t>
            </w:r>
            <w:r>
              <w:rPr>
                <w:rFonts w:ascii="Times New Roman" w:hAnsi="Times New Roman" w:cs="Times New Roman"/>
              </w:rPr>
              <w:t>Engrenagem</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09</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Engrenagem</w:t>
            </w:r>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10</w:t>
            </w:r>
          </w:p>
        </w:tc>
        <w:tc>
          <w:tcPr>
            <w:tcW w:w="3085" w:type="dxa"/>
          </w:tcPr>
          <w:p w:rsidR="00CE6472" w:rsidRDefault="00CE6472" w:rsidP="00CE6472">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EncaixeFrontal</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11</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Caixa</w:t>
            </w:r>
            <w:r>
              <w:rPr>
                <w:rFonts w:ascii="Times New Roman" w:hAnsi="Times New Roman" w:cs="Times New Roman"/>
              </w:rPr>
              <w:t>Furada</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12</w:t>
            </w:r>
          </w:p>
        </w:tc>
        <w:tc>
          <w:tcPr>
            <w:tcW w:w="3085" w:type="dxa"/>
          </w:tcPr>
          <w:p w:rsidR="00CE6472" w:rsidRDefault="00CE6472" w:rsidP="00CE6472">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EncaixeCaixa</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13</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Esfera</w:t>
            </w:r>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14</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Elástico</w:t>
            </w:r>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w:t>
            </w:r>
          </w:p>
        </w:tc>
      </w:tr>
      <w:tr w:rsidR="00CE6472" w:rsidTr="003F1F0E">
        <w:trPr>
          <w:jc w:val="center"/>
        </w:trPr>
        <w:tc>
          <w:tcPr>
            <w:tcW w:w="176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15</w:t>
            </w:r>
          </w:p>
        </w:tc>
        <w:tc>
          <w:tcPr>
            <w:tcW w:w="3085" w:type="dxa"/>
          </w:tcPr>
          <w:p w:rsidR="00CE6472" w:rsidRDefault="00CE6472" w:rsidP="003F1F0E">
            <w:pPr>
              <w:pStyle w:val="Default"/>
              <w:spacing w:before="120" w:after="120" w:line="276" w:lineRule="auto"/>
              <w:jc w:val="center"/>
              <w:rPr>
                <w:rFonts w:ascii="Times New Roman" w:hAnsi="Times New Roman" w:cs="Times New Roman"/>
              </w:rPr>
            </w:pPr>
            <w:proofErr w:type="spellStart"/>
            <w:r>
              <w:rPr>
                <w:rFonts w:ascii="Times New Roman" w:hAnsi="Times New Roman" w:cs="Times New Roman"/>
              </w:rPr>
              <w:t>Pino</w:t>
            </w:r>
            <w:r>
              <w:rPr>
                <w:rFonts w:ascii="Times New Roman" w:hAnsi="Times New Roman" w:cs="Times New Roman"/>
              </w:rPr>
              <w:t>Base</w:t>
            </w:r>
            <w:proofErr w:type="spellEnd"/>
          </w:p>
        </w:tc>
        <w:tc>
          <w:tcPr>
            <w:tcW w:w="2225" w:type="dxa"/>
          </w:tcPr>
          <w:p w:rsidR="00CE6472" w:rsidRDefault="00CE6472" w:rsidP="003F1F0E">
            <w:pPr>
              <w:pStyle w:val="Default"/>
              <w:spacing w:before="120" w:after="120" w:line="276" w:lineRule="auto"/>
              <w:jc w:val="center"/>
              <w:rPr>
                <w:rFonts w:ascii="Times New Roman" w:hAnsi="Times New Roman" w:cs="Times New Roman"/>
              </w:rPr>
            </w:pPr>
            <w:r>
              <w:rPr>
                <w:rFonts w:ascii="Times New Roman" w:hAnsi="Times New Roman" w:cs="Times New Roman"/>
              </w:rPr>
              <w:t>2</w:t>
            </w:r>
          </w:p>
        </w:tc>
      </w:tr>
    </w:tbl>
    <w:p w:rsidR="00FA0440" w:rsidRDefault="00FA0440" w:rsidP="00FA0440">
      <w:pPr>
        <w:pStyle w:val="Default"/>
        <w:spacing w:line="276" w:lineRule="auto"/>
        <w:jc w:val="both"/>
        <w:rPr>
          <w:lang w:val="it-IT"/>
        </w:rPr>
      </w:pPr>
    </w:p>
    <w:p w:rsidR="00FA0440" w:rsidRPr="00FA0440" w:rsidRDefault="00FA0440" w:rsidP="00FA0440">
      <w:pPr>
        <w:pStyle w:val="Default"/>
        <w:spacing w:line="276" w:lineRule="auto"/>
        <w:jc w:val="both"/>
        <w:rPr>
          <w:lang w:val="it-IT"/>
        </w:rPr>
      </w:pPr>
    </w:p>
    <w:tbl>
      <w:tblPr>
        <w:tblStyle w:val="Tabelacomgrade"/>
        <w:tblW w:w="0" w:type="auto"/>
        <w:tblLook w:val="04A0" w:firstRow="1" w:lastRow="0" w:firstColumn="1" w:lastColumn="0" w:noHBand="0" w:noVBand="1"/>
      </w:tblPr>
      <w:tblGrid>
        <w:gridCol w:w="9628"/>
      </w:tblGrid>
      <w:tr w:rsidR="007A4B28" w:rsidTr="007A4B28">
        <w:tc>
          <w:tcPr>
            <w:tcW w:w="9628" w:type="dxa"/>
          </w:tcPr>
          <w:p w:rsidR="00F4227B" w:rsidRDefault="00784D3F" w:rsidP="007A4B28">
            <w:pPr>
              <w:pStyle w:val="Default"/>
              <w:spacing w:line="276" w:lineRule="auto"/>
              <w:jc w:val="center"/>
              <w:rPr>
                <w:rFonts w:ascii="Times New Roman" w:hAnsi="Times New Roman" w:cs="Times New Roman"/>
                <w:bCs/>
                <w:noProof/>
              </w:rPr>
            </w:pPr>
            <w:bookmarkStart w:id="0" w:name="_GoBack"/>
            <w:r w:rsidRPr="00784D3F">
              <w:rPr>
                <w:rFonts w:ascii="Times New Roman" w:hAnsi="Times New Roman" w:cs="Times New Roman"/>
                <w:bCs/>
                <w:noProof/>
              </w:rPr>
              <w:drawing>
                <wp:inline distT="0" distB="0" distL="0" distR="0" wp14:anchorId="3F19C8AB" wp14:editId="5B34240F">
                  <wp:extent cx="5000625" cy="3311050"/>
                  <wp:effectExtent l="0" t="0" r="0" b="3810"/>
                  <wp:docPr id="4" name="Imagem 4" descr="F:\Balestra do ce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Balestra do ceu.tif"/>
                          <pic:cNvPicPr>
                            <a:picLocks noChangeAspect="1" noChangeArrowheads="1"/>
                          </pic:cNvPicPr>
                        </pic:nvPicPr>
                        <pic:blipFill rotWithShape="1">
                          <a:blip r:embed="rId9">
                            <a:extLst>
                              <a:ext uri="{28A0092B-C50C-407E-A947-70E740481C1C}">
                                <a14:useLocalDpi xmlns:a14="http://schemas.microsoft.com/office/drawing/2010/main" val="0"/>
                              </a:ext>
                            </a:extLst>
                          </a:blip>
                          <a:srcRect l="31874" t="19273" r="20732" b="12347"/>
                          <a:stretch/>
                        </pic:blipFill>
                        <pic:spPr bwMode="auto">
                          <a:xfrm>
                            <a:off x="0" y="0"/>
                            <a:ext cx="5048902" cy="3343016"/>
                          </a:xfrm>
                          <a:prstGeom prst="rect">
                            <a:avLst/>
                          </a:prstGeom>
                          <a:noFill/>
                          <a:ln>
                            <a:noFill/>
                          </a:ln>
                          <a:extLst>
                            <a:ext uri="{53640926-AAD7-44D8-BBD7-CCE9431645EC}">
                              <a14:shadowObscured xmlns:a14="http://schemas.microsoft.com/office/drawing/2010/main"/>
                            </a:ext>
                          </a:extLst>
                        </pic:spPr>
                      </pic:pic>
                    </a:graphicData>
                  </a:graphic>
                </wp:inline>
              </w:drawing>
            </w:r>
          </w:p>
          <w:p w:rsidR="007A4B28" w:rsidRPr="007A4B28" w:rsidRDefault="007A4B28" w:rsidP="007A4B28">
            <w:pPr>
              <w:pStyle w:val="Default"/>
              <w:spacing w:line="276" w:lineRule="auto"/>
              <w:jc w:val="center"/>
              <w:rPr>
                <w:rFonts w:ascii="Times New Roman" w:hAnsi="Times New Roman" w:cs="Times New Roman"/>
                <w:bCs/>
              </w:rPr>
            </w:pPr>
          </w:p>
          <w:p w:rsidR="007A4B28" w:rsidRDefault="007A4B28" w:rsidP="00D61648">
            <w:pPr>
              <w:pStyle w:val="Default"/>
              <w:spacing w:line="276" w:lineRule="auto"/>
              <w:jc w:val="center"/>
              <w:rPr>
                <w:rFonts w:ascii="Times New Roman" w:hAnsi="Times New Roman" w:cs="Times New Roman"/>
                <w:b/>
                <w:bCs/>
              </w:rPr>
            </w:pPr>
            <w:r w:rsidRPr="007A4B28">
              <w:rPr>
                <w:rFonts w:ascii="Times New Roman" w:hAnsi="Times New Roman" w:cs="Times New Roman"/>
                <w:bCs/>
                <w:i/>
              </w:rPr>
              <w:t xml:space="preserve">Figura </w:t>
            </w:r>
            <w:r w:rsidR="00F4227B">
              <w:rPr>
                <w:rFonts w:ascii="Times New Roman" w:hAnsi="Times New Roman" w:cs="Times New Roman"/>
                <w:bCs/>
                <w:i/>
              </w:rPr>
              <w:t>17</w:t>
            </w:r>
            <w:r w:rsidRPr="007A4B28">
              <w:rPr>
                <w:rFonts w:ascii="Times New Roman" w:hAnsi="Times New Roman" w:cs="Times New Roman"/>
                <w:bCs/>
                <w:i/>
              </w:rPr>
              <w:t>,</w:t>
            </w:r>
            <w:r w:rsidR="00D61648">
              <w:rPr>
                <w:rFonts w:ascii="Times New Roman" w:hAnsi="Times New Roman" w:cs="Times New Roman"/>
                <w:bCs/>
                <w:i/>
              </w:rPr>
              <w:t xml:space="preserve"> </w:t>
            </w:r>
            <w:proofErr w:type="spellStart"/>
            <w:r w:rsidR="00D61648">
              <w:rPr>
                <w:rFonts w:ascii="Times New Roman" w:hAnsi="Times New Roman" w:cs="Times New Roman"/>
                <w:bCs/>
                <w:i/>
              </w:rPr>
              <w:t>Balestra</w:t>
            </w:r>
            <w:proofErr w:type="spellEnd"/>
            <w:r w:rsidR="00D61648">
              <w:rPr>
                <w:rFonts w:ascii="Times New Roman" w:hAnsi="Times New Roman" w:cs="Times New Roman"/>
                <w:bCs/>
                <w:i/>
              </w:rPr>
              <w:t xml:space="preserve"> de Da Vinci </w:t>
            </w:r>
            <w:r w:rsidR="00F4227B">
              <w:rPr>
                <w:rFonts w:ascii="Times New Roman" w:hAnsi="Times New Roman" w:cs="Times New Roman"/>
                <w:bCs/>
                <w:i/>
              </w:rPr>
              <w:t>(produção final)</w:t>
            </w:r>
          </w:p>
        </w:tc>
      </w:tr>
      <w:bookmarkEnd w:id="0"/>
    </w:tbl>
    <w:p w:rsidR="007A4B28" w:rsidRDefault="007A4B28" w:rsidP="007A4B28">
      <w:pPr>
        <w:pStyle w:val="Default"/>
        <w:spacing w:line="276" w:lineRule="auto"/>
        <w:jc w:val="both"/>
        <w:rPr>
          <w:rFonts w:ascii="Times New Roman" w:hAnsi="Times New Roman" w:cs="Times New Roman"/>
          <w:b/>
          <w:bCs/>
        </w:rPr>
      </w:pPr>
    </w:p>
    <w:tbl>
      <w:tblPr>
        <w:tblStyle w:val="Tabelacomgrade"/>
        <w:tblW w:w="0" w:type="auto"/>
        <w:tblLook w:val="04A0" w:firstRow="1" w:lastRow="0" w:firstColumn="1" w:lastColumn="0" w:noHBand="0" w:noVBand="1"/>
      </w:tblPr>
      <w:tblGrid>
        <w:gridCol w:w="9628"/>
      </w:tblGrid>
      <w:tr w:rsidR="007A4B28" w:rsidTr="007A4B28">
        <w:tc>
          <w:tcPr>
            <w:tcW w:w="9628" w:type="dxa"/>
          </w:tcPr>
          <w:p w:rsidR="00D61648" w:rsidRPr="00FC169E" w:rsidRDefault="007A4B28" w:rsidP="00C6010C">
            <w:pPr>
              <w:pStyle w:val="Default"/>
              <w:spacing w:line="276" w:lineRule="auto"/>
              <w:jc w:val="both"/>
              <w:rPr>
                <w:rFonts w:ascii="Times New Roman" w:hAnsi="Times New Roman" w:cs="Times New Roman"/>
                <w:bCs/>
              </w:rPr>
            </w:pPr>
            <w:r w:rsidRPr="007A4B28">
              <w:rPr>
                <w:rFonts w:ascii="Times New Roman" w:hAnsi="Times New Roman" w:cs="Times New Roman"/>
                <w:b/>
                <w:bCs/>
              </w:rPr>
              <w:t>Anexos</w:t>
            </w:r>
            <w:r w:rsidR="00595945">
              <w:rPr>
                <w:rFonts w:ascii="Times New Roman" w:hAnsi="Times New Roman" w:cs="Times New Roman"/>
                <w:b/>
                <w:bCs/>
              </w:rPr>
              <w:t xml:space="preserve">: </w:t>
            </w:r>
            <w:r w:rsidR="00D61648">
              <w:rPr>
                <w:rFonts w:ascii="Times New Roman" w:hAnsi="Times New Roman" w:cs="Times New Roman"/>
                <w:bCs/>
              </w:rPr>
              <w:t>Os anexos seguem em um arquivo zipado conforme solicitado no manual do trabalho final.</w:t>
            </w:r>
          </w:p>
        </w:tc>
      </w:tr>
    </w:tbl>
    <w:p w:rsidR="007A4B28" w:rsidRDefault="007A4B28" w:rsidP="007A4B28">
      <w:pPr>
        <w:pStyle w:val="Default"/>
        <w:spacing w:line="276" w:lineRule="auto"/>
        <w:jc w:val="both"/>
        <w:rPr>
          <w:rFonts w:ascii="Times New Roman" w:hAnsi="Times New Roman" w:cs="Times New Roman"/>
          <w:b/>
          <w:bCs/>
        </w:rPr>
      </w:pPr>
    </w:p>
    <w:sectPr w:rsidR="007A4B28" w:rsidSect="00871B43">
      <w:headerReference w:type="default" r:id="rId10"/>
      <w:footerReference w:type="default" r:id="rId1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6217" w:rsidRDefault="00666217" w:rsidP="00E943F5">
      <w:pPr>
        <w:spacing w:after="0" w:line="240" w:lineRule="auto"/>
      </w:pPr>
      <w:r>
        <w:separator/>
      </w:r>
    </w:p>
  </w:endnote>
  <w:endnote w:type="continuationSeparator" w:id="0">
    <w:p w:rsidR="00666217" w:rsidRDefault="00666217" w:rsidP="00E94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1B2A" w:rsidRPr="00683B55" w:rsidRDefault="00581B2A" w:rsidP="00683B55">
    <w:pPr>
      <w:pStyle w:val="Rodap"/>
      <w:rPr>
        <w:rFonts w:ascii="Times New Roman" w:hAnsi="Times New Roman" w:cs="Times New Roman"/>
        <w:bCs/>
        <w:sz w:val="20"/>
        <w:szCs w:val="20"/>
        <w:lang w:val="pt-BR"/>
      </w:rPr>
    </w:pPr>
    <w:r w:rsidRPr="00683B55">
      <w:rPr>
        <w:rFonts w:ascii="Times New Roman" w:hAnsi="Times New Roman" w:cs="Times New Roman"/>
        <w:bCs/>
        <w:sz w:val="20"/>
        <w:szCs w:val="20"/>
        <w:lang w:val="pt-BR"/>
      </w:rPr>
      <w:t xml:space="preserve">DIAC </w:t>
    </w:r>
    <w:r>
      <w:rPr>
        <w:rFonts w:ascii="Times New Roman" w:hAnsi="Times New Roman" w:cs="Times New Roman"/>
        <w:bCs/>
        <w:sz w:val="20"/>
        <w:szCs w:val="20"/>
        <w:lang w:val="pt-BR"/>
      </w:rPr>
      <w:t xml:space="preserve">- </w:t>
    </w:r>
    <w:r w:rsidRPr="00683B55">
      <w:rPr>
        <w:rFonts w:ascii="Times New Roman" w:hAnsi="Times New Roman" w:cs="Times New Roman"/>
        <w:bCs/>
        <w:sz w:val="20"/>
        <w:szCs w:val="20"/>
        <w:lang w:val="pt-BR"/>
      </w:rPr>
      <w:t>Projeto Final</w:t>
    </w:r>
  </w:p>
  <w:p w:rsidR="00581B2A" w:rsidRPr="00683B55" w:rsidRDefault="00581B2A" w:rsidP="00683B55">
    <w:pPr>
      <w:pStyle w:val="Rodap"/>
      <w:rPr>
        <w:rFonts w:ascii="Times New Roman" w:hAnsi="Times New Roman" w:cs="Times New Roman"/>
        <w:bCs/>
        <w:sz w:val="20"/>
        <w:szCs w:val="20"/>
        <w:lang w:val="pt-BR"/>
      </w:rPr>
    </w:pPr>
    <w:r>
      <w:rPr>
        <w:rFonts w:ascii="Times New Roman" w:hAnsi="Times New Roman" w:cs="Times New Roman"/>
        <w:bCs/>
        <w:sz w:val="20"/>
        <w:szCs w:val="20"/>
        <w:lang w:val="pt-BR"/>
      </w:rPr>
      <w:t>1</w:t>
    </w:r>
    <w:r>
      <w:rPr>
        <w:rFonts w:ascii="Times New Roman" w:hAnsi="Times New Roman" w:cs="Times New Roman"/>
        <w:bCs/>
        <w:szCs w:val="20"/>
        <w:lang w:val="pt-BR"/>
      </w:rPr>
      <w:t>º</w:t>
    </w:r>
    <w:r w:rsidRPr="00683B55">
      <w:rPr>
        <w:rFonts w:ascii="Times New Roman" w:hAnsi="Times New Roman" w:cs="Times New Roman"/>
        <w:bCs/>
        <w:sz w:val="20"/>
        <w:szCs w:val="20"/>
        <w:lang w:val="pt-BR"/>
      </w:rPr>
      <w:t>/</w:t>
    </w:r>
    <w:r>
      <w:rPr>
        <w:rFonts w:ascii="Times New Roman" w:hAnsi="Times New Roman" w:cs="Times New Roman"/>
        <w:bCs/>
        <w:sz w:val="20"/>
        <w:szCs w:val="20"/>
        <w:lang w:val="pt-BR"/>
      </w:rPr>
      <w:t>2016</w:t>
    </w:r>
    <w:r w:rsidRPr="00683B55">
      <w:rPr>
        <w:rFonts w:ascii="Times New Roman" w:hAnsi="Times New Roman" w:cs="Times New Roman"/>
        <w:bCs/>
        <w:sz w:val="20"/>
        <w:szCs w:val="20"/>
        <w:lang w:val="pt-BR"/>
      </w:rPr>
      <w:t xml:space="preserve"> -  Turma</w:t>
    </w:r>
    <w:r>
      <w:rPr>
        <w:rFonts w:ascii="Times New Roman" w:hAnsi="Times New Roman" w:cs="Times New Roman"/>
        <w:bCs/>
        <w:sz w:val="20"/>
        <w:szCs w:val="20"/>
        <w:lang w:val="pt-BR"/>
      </w:rPr>
      <w:t xml:space="preserve"> E</w:t>
    </w:r>
  </w:p>
  <w:p w:rsidR="00581B2A" w:rsidRDefault="00581B2A" w:rsidP="00683B55">
    <w:pPr>
      <w:pStyle w:val="Rodap"/>
      <w:jc w:val="right"/>
    </w:pPr>
    <w:r w:rsidRPr="00683B55">
      <w:rPr>
        <w:rFonts w:ascii="Times New Roman" w:hAnsi="Times New Roman" w:cs="Times New Roman"/>
        <w:bCs/>
        <w:sz w:val="20"/>
        <w:szCs w:val="20"/>
        <w:lang w:val="pt-BR"/>
      </w:rPr>
      <w:t xml:space="preserve">  </w:t>
    </w:r>
    <w:sdt>
      <w:sdtPr>
        <w:rPr>
          <w:sz w:val="20"/>
          <w:szCs w:val="20"/>
        </w:rPr>
        <w:id w:val="-2074341624"/>
        <w:docPartObj>
          <w:docPartGallery w:val="Page Numbers (Bottom of Page)"/>
          <w:docPartUnique/>
        </w:docPartObj>
      </w:sdtPr>
      <w:sdtEndPr>
        <w:rPr>
          <w:sz w:val="22"/>
          <w:szCs w:val="22"/>
        </w:rPr>
      </w:sdtEndPr>
      <w:sdtContent>
        <w:sdt>
          <w:sdtPr>
            <w:id w:val="-234393404"/>
            <w:docPartObj>
              <w:docPartGallery w:val="Page Numbers (Top of Page)"/>
              <w:docPartUnique/>
            </w:docPartObj>
          </w:sdtPr>
          <w:sdtContent>
            <w:r w:rsidRPr="00683B55">
              <w:rPr>
                <w:lang w:val="pt-BR"/>
              </w:rPr>
              <w:t xml:space="preserve">Pag. </w:t>
            </w:r>
            <w:r w:rsidRPr="00F01EDB">
              <w:rPr>
                <w:bCs/>
                <w:sz w:val="24"/>
                <w:szCs w:val="24"/>
              </w:rPr>
              <w:fldChar w:fldCharType="begin"/>
            </w:r>
            <w:r w:rsidRPr="00683B55">
              <w:rPr>
                <w:bCs/>
                <w:lang w:val="pt-BR"/>
              </w:rPr>
              <w:instrText>PAGE</w:instrText>
            </w:r>
            <w:r w:rsidRPr="00F01EDB">
              <w:rPr>
                <w:bCs/>
                <w:sz w:val="24"/>
                <w:szCs w:val="24"/>
              </w:rPr>
              <w:fldChar w:fldCharType="separate"/>
            </w:r>
            <w:r w:rsidR="004F509B">
              <w:rPr>
                <w:bCs/>
                <w:noProof/>
                <w:lang w:val="pt-BR"/>
              </w:rPr>
              <w:t>5</w:t>
            </w:r>
            <w:r w:rsidRPr="00F01EDB">
              <w:rPr>
                <w:bCs/>
                <w:sz w:val="24"/>
                <w:szCs w:val="24"/>
              </w:rPr>
              <w:fldChar w:fldCharType="end"/>
            </w:r>
            <w:r w:rsidRPr="00F01EDB">
              <w:rPr>
                <w:bCs/>
                <w:sz w:val="24"/>
                <w:szCs w:val="24"/>
              </w:rPr>
              <w:t>/</w:t>
            </w:r>
            <w:r w:rsidRPr="00F01EDB">
              <w:rPr>
                <w:bCs/>
                <w:sz w:val="24"/>
                <w:szCs w:val="24"/>
              </w:rPr>
              <w:fldChar w:fldCharType="begin"/>
            </w:r>
            <w:r w:rsidRPr="00F01EDB">
              <w:rPr>
                <w:bCs/>
              </w:rPr>
              <w:instrText>NUMPAGES</w:instrText>
            </w:r>
            <w:r w:rsidRPr="00F01EDB">
              <w:rPr>
                <w:bCs/>
                <w:sz w:val="24"/>
                <w:szCs w:val="24"/>
              </w:rPr>
              <w:fldChar w:fldCharType="separate"/>
            </w:r>
            <w:r w:rsidR="004F509B">
              <w:rPr>
                <w:bCs/>
                <w:noProof/>
              </w:rPr>
              <w:t>6</w:t>
            </w:r>
            <w:r w:rsidRPr="00F01EDB">
              <w:rPr>
                <w:bCs/>
                <w:sz w:val="24"/>
                <w:szCs w:val="24"/>
              </w:rPr>
              <w:fldChar w:fldCharType="end"/>
            </w:r>
          </w:sdtContent>
        </w:sdt>
      </w:sdtContent>
    </w:sdt>
  </w:p>
  <w:p w:rsidR="00581B2A" w:rsidRPr="00683B55" w:rsidRDefault="00581B2A" w:rsidP="00F01EDB">
    <w:pPr>
      <w:pStyle w:val="Rodap"/>
      <w:tabs>
        <w:tab w:val="clear" w:pos="4819"/>
        <w:tab w:val="clear" w:pos="9638"/>
        <w:tab w:val="left" w:pos="449"/>
      </w:tabs>
      <w:rPr>
        <w:lang w:val="pt-B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6217" w:rsidRDefault="00666217" w:rsidP="00E943F5">
      <w:pPr>
        <w:spacing w:after="0" w:line="240" w:lineRule="auto"/>
      </w:pPr>
      <w:r>
        <w:separator/>
      </w:r>
    </w:p>
  </w:footnote>
  <w:footnote w:type="continuationSeparator" w:id="0">
    <w:p w:rsidR="00666217" w:rsidRDefault="00666217" w:rsidP="00E943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12" w:space="0" w:color="auto"/>
      </w:tblBorders>
      <w:tblLook w:val="04A0" w:firstRow="1" w:lastRow="0" w:firstColumn="1" w:lastColumn="0" w:noHBand="0" w:noVBand="1"/>
    </w:tblPr>
    <w:tblGrid>
      <w:gridCol w:w="4926"/>
      <w:gridCol w:w="4668"/>
    </w:tblGrid>
    <w:tr w:rsidR="00581B2A" w:rsidTr="00581B2A">
      <w:tc>
        <w:tcPr>
          <w:tcW w:w="4903" w:type="dxa"/>
          <w:vAlign w:val="center"/>
        </w:tcPr>
        <w:p w:rsidR="00581B2A" w:rsidRPr="00512A10" w:rsidRDefault="00581B2A" w:rsidP="00F01EDB">
          <w:pPr>
            <w:pStyle w:val="Cabealho"/>
            <w:rPr>
              <w:lang w:eastAsia="pt-BR"/>
            </w:rPr>
          </w:pPr>
          <w:r>
            <w:rPr>
              <w:noProof/>
              <w:lang w:val="pt-BR" w:eastAsia="pt-BR"/>
            </w:rPr>
            <w:drawing>
              <wp:inline distT="0" distB="0" distL="0" distR="0">
                <wp:extent cx="2971800" cy="247650"/>
                <wp:effectExtent l="19050" t="0" r="0" b="0"/>
                <wp:docPr id="26" name="Imagem 1" descr="as_comp_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as_comp_cor"/>
                        <pic:cNvPicPr>
                          <a:picLocks noChangeAspect="1" noChangeArrowheads="1"/>
                        </pic:cNvPicPr>
                      </pic:nvPicPr>
                      <pic:blipFill>
                        <a:blip r:embed="rId1"/>
                        <a:srcRect/>
                        <a:stretch>
                          <a:fillRect/>
                        </a:stretch>
                      </pic:blipFill>
                      <pic:spPr bwMode="auto">
                        <a:xfrm>
                          <a:off x="0" y="0"/>
                          <a:ext cx="2971800" cy="247650"/>
                        </a:xfrm>
                        <a:prstGeom prst="rect">
                          <a:avLst/>
                        </a:prstGeom>
                        <a:noFill/>
                        <a:ln w="9525">
                          <a:noFill/>
                          <a:miter lim="800000"/>
                          <a:headEnd/>
                          <a:tailEnd/>
                        </a:ln>
                      </pic:spPr>
                    </pic:pic>
                  </a:graphicData>
                </a:graphic>
              </wp:inline>
            </w:drawing>
          </w:r>
        </w:p>
      </w:tc>
      <w:tc>
        <w:tcPr>
          <w:tcW w:w="4668" w:type="dxa"/>
          <w:vAlign w:val="center"/>
        </w:tcPr>
        <w:p w:rsidR="00581B2A" w:rsidRPr="00512A10" w:rsidRDefault="00581B2A" w:rsidP="00F01EDB">
          <w:pPr>
            <w:pStyle w:val="Cabealho"/>
            <w:rPr>
              <w:lang w:eastAsia="pt-BR"/>
            </w:rPr>
          </w:pPr>
          <w:r>
            <w:rPr>
              <w:noProof/>
              <w:lang w:val="pt-BR" w:eastAsia="pt-BR"/>
            </w:rPr>
            <w:drawing>
              <wp:anchor distT="0" distB="0" distL="114300" distR="114300" simplePos="0" relativeHeight="251659264" behindDoc="0" locked="0" layoutInCell="1" allowOverlap="1">
                <wp:simplePos x="0" y="0"/>
                <wp:positionH relativeFrom="column">
                  <wp:posOffset>708025</wp:posOffset>
                </wp:positionH>
                <wp:positionV relativeFrom="paragraph">
                  <wp:posOffset>20955</wp:posOffset>
                </wp:positionV>
                <wp:extent cx="2233930" cy="551180"/>
                <wp:effectExtent l="19050" t="0" r="0" b="0"/>
                <wp:wrapSquare wrapText="bothSides"/>
                <wp:docPr id="27" name="Imagem 6" descr="unbgamaazulverde_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unbgamaazulverde_bmp"/>
                        <pic:cNvPicPr>
                          <a:picLocks noChangeAspect="1" noChangeArrowheads="1"/>
                        </pic:cNvPicPr>
                      </pic:nvPicPr>
                      <pic:blipFill>
                        <a:blip r:embed="rId2"/>
                        <a:srcRect/>
                        <a:stretch>
                          <a:fillRect/>
                        </a:stretch>
                      </pic:blipFill>
                      <pic:spPr bwMode="auto">
                        <a:xfrm>
                          <a:off x="0" y="0"/>
                          <a:ext cx="2233930" cy="551180"/>
                        </a:xfrm>
                        <a:prstGeom prst="rect">
                          <a:avLst/>
                        </a:prstGeom>
                        <a:noFill/>
                        <a:ln w="9525">
                          <a:noFill/>
                          <a:miter lim="800000"/>
                          <a:headEnd/>
                          <a:tailEnd/>
                        </a:ln>
                      </pic:spPr>
                    </pic:pic>
                  </a:graphicData>
                </a:graphic>
              </wp:anchor>
            </w:drawing>
          </w:r>
        </w:p>
        <w:p w:rsidR="00581B2A" w:rsidRPr="00512A10" w:rsidRDefault="00581B2A" w:rsidP="00F01EDB">
          <w:pPr>
            <w:pStyle w:val="Cabealho"/>
            <w:rPr>
              <w:lang w:eastAsia="pt-BR"/>
            </w:rPr>
          </w:pPr>
        </w:p>
      </w:tc>
    </w:tr>
  </w:tbl>
  <w:p w:rsidR="00581B2A" w:rsidRDefault="00581B2A" w:rsidP="00F01EDB">
    <w:pPr>
      <w:pStyle w:val="Cabealh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attachedTemplate r:id="rId1"/>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5D13"/>
    <w:rsid w:val="00000CF8"/>
    <w:rsid w:val="00001A61"/>
    <w:rsid w:val="00002766"/>
    <w:rsid w:val="0000285C"/>
    <w:rsid w:val="000100AB"/>
    <w:rsid w:val="00014831"/>
    <w:rsid w:val="000156C0"/>
    <w:rsid w:val="00017664"/>
    <w:rsid w:val="0002045D"/>
    <w:rsid w:val="00022A9E"/>
    <w:rsid w:val="00023544"/>
    <w:rsid w:val="000277D3"/>
    <w:rsid w:val="000277ED"/>
    <w:rsid w:val="0003255B"/>
    <w:rsid w:val="00042B72"/>
    <w:rsid w:val="00042EFA"/>
    <w:rsid w:val="00052037"/>
    <w:rsid w:val="000526B1"/>
    <w:rsid w:val="000563F9"/>
    <w:rsid w:val="0005781E"/>
    <w:rsid w:val="00060B5D"/>
    <w:rsid w:val="00060E6D"/>
    <w:rsid w:val="000634E3"/>
    <w:rsid w:val="000662AC"/>
    <w:rsid w:val="00066DC7"/>
    <w:rsid w:val="00067546"/>
    <w:rsid w:val="0007032D"/>
    <w:rsid w:val="00070A98"/>
    <w:rsid w:val="00074F42"/>
    <w:rsid w:val="000769FA"/>
    <w:rsid w:val="00077D04"/>
    <w:rsid w:val="00080081"/>
    <w:rsid w:val="00083917"/>
    <w:rsid w:val="00085084"/>
    <w:rsid w:val="000900AE"/>
    <w:rsid w:val="00094F0C"/>
    <w:rsid w:val="000964D4"/>
    <w:rsid w:val="000969EC"/>
    <w:rsid w:val="0009769C"/>
    <w:rsid w:val="00097E41"/>
    <w:rsid w:val="000A327F"/>
    <w:rsid w:val="000A4C4A"/>
    <w:rsid w:val="000B2311"/>
    <w:rsid w:val="000B2B9A"/>
    <w:rsid w:val="000B379C"/>
    <w:rsid w:val="000B505B"/>
    <w:rsid w:val="000B6D99"/>
    <w:rsid w:val="000B7C91"/>
    <w:rsid w:val="000C0E7C"/>
    <w:rsid w:val="000C1794"/>
    <w:rsid w:val="000C1CAB"/>
    <w:rsid w:val="000C2380"/>
    <w:rsid w:val="000C398A"/>
    <w:rsid w:val="000C3B16"/>
    <w:rsid w:val="000C62CC"/>
    <w:rsid w:val="000C6C3C"/>
    <w:rsid w:val="000C7BF7"/>
    <w:rsid w:val="000D0A4E"/>
    <w:rsid w:val="000D31EC"/>
    <w:rsid w:val="000D33D8"/>
    <w:rsid w:val="000E079D"/>
    <w:rsid w:val="000E249C"/>
    <w:rsid w:val="000E31B3"/>
    <w:rsid w:val="000E3DB1"/>
    <w:rsid w:val="000E4A44"/>
    <w:rsid w:val="000E55E3"/>
    <w:rsid w:val="000F0BF7"/>
    <w:rsid w:val="000F3C1F"/>
    <w:rsid w:val="000F4BD6"/>
    <w:rsid w:val="000F51D6"/>
    <w:rsid w:val="000F6BDD"/>
    <w:rsid w:val="000F750E"/>
    <w:rsid w:val="000F7B62"/>
    <w:rsid w:val="00100469"/>
    <w:rsid w:val="001013FD"/>
    <w:rsid w:val="001020A6"/>
    <w:rsid w:val="00102FAB"/>
    <w:rsid w:val="00104BBA"/>
    <w:rsid w:val="00105335"/>
    <w:rsid w:val="0010697C"/>
    <w:rsid w:val="00113B7B"/>
    <w:rsid w:val="00114358"/>
    <w:rsid w:val="00116199"/>
    <w:rsid w:val="00127E5C"/>
    <w:rsid w:val="00135113"/>
    <w:rsid w:val="00135FC3"/>
    <w:rsid w:val="001376EC"/>
    <w:rsid w:val="00140327"/>
    <w:rsid w:val="00140964"/>
    <w:rsid w:val="001432AA"/>
    <w:rsid w:val="001456D2"/>
    <w:rsid w:val="00156EB6"/>
    <w:rsid w:val="001574D3"/>
    <w:rsid w:val="001625D9"/>
    <w:rsid w:val="00163FAC"/>
    <w:rsid w:val="00164A99"/>
    <w:rsid w:val="00166B34"/>
    <w:rsid w:val="00166D9C"/>
    <w:rsid w:val="00167ECA"/>
    <w:rsid w:val="001721C2"/>
    <w:rsid w:val="00172A90"/>
    <w:rsid w:val="0017671A"/>
    <w:rsid w:val="001805C1"/>
    <w:rsid w:val="00185226"/>
    <w:rsid w:val="00185474"/>
    <w:rsid w:val="00187661"/>
    <w:rsid w:val="00190958"/>
    <w:rsid w:val="00192E5C"/>
    <w:rsid w:val="0019377E"/>
    <w:rsid w:val="001940D7"/>
    <w:rsid w:val="001A03BD"/>
    <w:rsid w:val="001A0536"/>
    <w:rsid w:val="001A0D95"/>
    <w:rsid w:val="001A1E5E"/>
    <w:rsid w:val="001B132A"/>
    <w:rsid w:val="001B360E"/>
    <w:rsid w:val="001B4AD7"/>
    <w:rsid w:val="001C6F58"/>
    <w:rsid w:val="001D2E66"/>
    <w:rsid w:val="001D62F6"/>
    <w:rsid w:val="001D6F5E"/>
    <w:rsid w:val="001E2945"/>
    <w:rsid w:val="001E593B"/>
    <w:rsid w:val="001E5F67"/>
    <w:rsid w:val="001E7F8E"/>
    <w:rsid w:val="001F0193"/>
    <w:rsid w:val="001F03A5"/>
    <w:rsid w:val="001F0A0A"/>
    <w:rsid w:val="001F138D"/>
    <w:rsid w:val="001F239B"/>
    <w:rsid w:val="001F5119"/>
    <w:rsid w:val="001F77DA"/>
    <w:rsid w:val="00200CF9"/>
    <w:rsid w:val="00202798"/>
    <w:rsid w:val="00202A63"/>
    <w:rsid w:val="00205298"/>
    <w:rsid w:val="00205D13"/>
    <w:rsid w:val="00211842"/>
    <w:rsid w:val="002125C1"/>
    <w:rsid w:val="002152EB"/>
    <w:rsid w:val="002172D3"/>
    <w:rsid w:val="002208E5"/>
    <w:rsid w:val="00220DE3"/>
    <w:rsid w:val="002221BE"/>
    <w:rsid w:val="0023125C"/>
    <w:rsid w:val="00231870"/>
    <w:rsid w:val="002334D3"/>
    <w:rsid w:val="002335CD"/>
    <w:rsid w:val="00234EA1"/>
    <w:rsid w:val="0023500B"/>
    <w:rsid w:val="00235F63"/>
    <w:rsid w:val="00241731"/>
    <w:rsid w:val="002430C2"/>
    <w:rsid w:val="0024330D"/>
    <w:rsid w:val="0025129A"/>
    <w:rsid w:val="002514A3"/>
    <w:rsid w:val="00252243"/>
    <w:rsid w:val="00252523"/>
    <w:rsid w:val="00252967"/>
    <w:rsid w:val="00256C87"/>
    <w:rsid w:val="00261771"/>
    <w:rsid w:val="0026188B"/>
    <w:rsid w:val="00262CEF"/>
    <w:rsid w:val="002630BD"/>
    <w:rsid w:val="00263C1D"/>
    <w:rsid w:val="0026505E"/>
    <w:rsid w:val="00267ECB"/>
    <w:rsid w:val="002732AA"/>
    <w:rsid w:val="0027465D"/>
    <w:rsid w:val="002765DE"/>
    <w:rsid w:val="0027768E"/>
    <w:rsid w:val="0028414F"/>
    <w:rsid w:val="0028484C"/>
    <w:rsid w:val="002848EC"/>
    <w:rsid w:val="0028731D"/>
    <w:rsid w:val="0029007F"/>
    <w:rsid w:val="002908D0"/>
    <w:rsid w:val="00290A02"/>
    <w:rsid w:val="00291DC0"/>
    <w:rsid w:val="0029269C"/>
    <w:rsid w:val="00294CA9"/>
    <w:rsid w:val="00297FDA"/>
    <w:rsid w:val="002A09A5"/>
    <w:rsid w:val="002A2161"/>
    <w:rsid w:val="002A3897"/>
    <w:rsid w:val="002A3F4C"/>
    <w:rsid w:val="002A6FD7"/>
    <w:rsid w:val="002A75A4"/>
    <w:rsid w:val="002B39FB"/>
    <w:rsid w:val="002B4CA3"/>
    <w:rsid w:val="002B58CD"/>
    <w:rsid w:val="002C0AA3"/>
    <w:rsid w:val="002C19EF"/>
    <w:rsid w:val="002C4697"/>
    <w:rsid w:val="002D09B0"/>
    <w:rsid w:val="002D2BCA"/>
    <w:rsid w:val="002E10B9"/>
    <w:rsid w:val="002E26ED"/>
    <w:rsid w:val="002F1C3A"/>
    <w:rsid w:val="002F4761"/>
    <w:rsid w:val="002F4CB8"/>
    <w:rsid w:val="002F6B83"/>
    <w:rsid w:val="002F790C"/>
    <w:rsid w:val="0030124A"/>
    <w:rsid w:val="003018A8"/>
    <w:rsid w:val="00303D3A"/>
    <w:rsid w:val="00305484"/>
    <w:rsid w:val="00310206"/>
    <w:rsid w:val="003109A2"/>
    <w:rsid w:val="00313574"/>
    <w:rsid w:val="00313F54"/>
    <w:rsid w:val="00314453"/>
    <w:rsid w:val="00315465"/>
    <w:rsid w:val="003157F4"/>
    <w:rsid w:val="00321122"/>
    <w:rsid w:val="003225BD"/>
    <w:rsid w:val="00324D62"/>
    <w:rsid w:val="00325FE5"/>
    <w:rsid w:val="0032781C"/>
    <w:rsid w:val="00330CCA"/>
    <w:rsid w:val="00332BF9"/>
    <w:rsid w:val="00334BEC"/>
    <w:rsid w:val="00341C86"/>
    <w:rsid w:val="00341CA2"/>
    <w:rsid w:val="00344F95"/>
    <w:rsid w:val="003456FB"/>
    <w:rsid w:val="00347498"/>
    <w:rsid w:val="00350275"/>
    <w:rsid w:val="003567C8"/>
    <w:rsid w:val="00357397"/>
    <w:rsid w:val="003629F8"/>
    <w:rsid w:val="0036440D"/>
    <w:rsid w:val="00364862"/>
    <w:rsid w:val="0036564E"/>
    <w:rsid w:val="00365B1F"/>
    <w:rsid w:val="00370418"/>
    <w:rsid w:val="00372F37"/>
    <w:rsid w:val="003739D9"/>
    <w:rsid w:val="00374E40"/>
    <w:rsid w:val="0037740B"/>
    <w:rsid w:val="00382860"/>
    <w:rsid w:val="00386114"/>
    <w:rsid w:val="00386A16"/>
    <w:rsid w:val="00392657"/>
    <w:rsid w:val="00393E8D"/>
    <w:rsid w:val="0039529C"/>
    <w:rsid w:val="003954F6"/>
    <w:rsid w:val="003A4764"/>
    <w:rsid w:val="003A58A9"/>
    <w:rsid w:val="003B171C"/>
    <w:rsid w:val="003B5C55"/>
    <w:rsid w:val="003B6F36"/>
    <w:rsid w:val="003B72BC"/>
    <w:rsid w:val="003C4DEF"/>
    <w:rsid w:val="003C7E37"/>
    <w:rsid w:val="003D37E8"/>
    <w:rsid w:val="003D4535"/>
    <w:rsid w:val="003D467F"/>
    <w:rsid w:val="003E2875"/>
    <w:rsid w:val="003E3E05"/>
    <w:rsid w:val="003E5B95"/>
    <w:rsid w:val="003E66FB"/>
    <w:rsid w:val="003E72F5"/>
    <w:rsid w:val="003F044F"/>
    <w:rsid w:val="003F09EB"/>
    <w:rsid w:val="003F25B2"/>
    <w:rsid w:val="003F3944"/>
    <w:rsid w:val="003F6983"/>
    <w:rsid w:val="004033EC"/>
    <w:rsid w:val="00405349"/>
    <w:rsid w:val="004103C8"/>
    <w:rsid w:val="00413DEF"/>
    <w:rsid w:val="004158FA"/>
    <w:rsid w:val="00416A27"/>
    <w:rsid w:val="00417D44"/>
    <w:rsid w:val="00420E24"/>
    <w:rsid w:val="004225C7"/>
    <w:rsid w:val="0044068C"/>
    <w:rsid w:val="004426E4"/>
    <w:rsid w:val="00442DE0"/>
    <w:rsid w:val="00443D4A"/>
    <w:rsid w:val="00444747"/>
    <w:rsid w:val="00445D01"/>
    <w:rsid w:val="00446C5B"/>
    <w:rsid w:val="004512C0"/>
    <w:rsid w:val="0045438B"/>
    <w:rsid w:val="00457F1A"/>
    <w:rsid w:val="00462841"/>
    <w:rsid w:val="00464E4D"/>
    <w:rsid w:val="00472643"/>
    <w:rsid w:val="0047273B"/>
    <w:rsid w:val="00475A8C"/>
    <w:rsid w:val="00477717"/>
    <w:rsid w:val="004811D4"/>
    <w:rsid w:val="0048546E"/>
    <w:rsid w:val="00486AFB"/>
    <w:rsid w:val="004925F9"/>
    <w:rsid w:val="004A04E5"/>
    <w:rsid w:val="004A0D63"/>
    <w:rsid w:val="004A1063"/>
    <w:rsid w:val="004A1C5C"/>
    <w:rsid w:val="004A1DF5"/>
    <w:rsid w:val="004A2B48"/>
    <w:rsid w:val="004A4792"/>
    <w:rsid w:val="004A4D0E"/>
    <w:rsid w:val="004A63AA"/>
    <w:rsid w:val="004A7149"/>
    <w:rsid w:val="004A78FE"/>
    <w:rsid w:val="004B3EEB"/>
    <w:rsid w:val="004B4E73"/>
    <w:rsid w:val="004B6AC1"/>
    <w:rsid w:val="004C05D5"/>
    <w:rsid w:val="004C1062"/>
    <w:rsid w:val="004C5D77"/>
    <w:rsid w:val="004C6F56"/>
    <w:rsid w:val="004D2CA0"/>
    <w:rsid w:val="004D307E"/>
    <w:rsid w:val="004D3D03"/>
    <w:rsid w:val="004D3D36"/>
    <w:rsid w:val="004D58CB"/>
    <w:rsid w:val="004D696B"/>
    <w:rsid w:val="004F2D42"/>
    <w:rsid w:val="004F2FFB"/>
    <w:rsid w:val="004F509B"/>
    <w:rsid w:val="004F613A"/>
    <w:rsid w:val="004F6A0E"/>
    <w:rsid w:val="004F7678"/>
    <w:rsid w:val="00500D3C"/>
    <w:rsid w:val="00504118"/>
    <w:rsid w:val="00511E32"/>
    <w:rsid w:val="005144B6"/>
    <w:rsid w:val="00514796"/>
    <w:rsid w:val="00514C57"/>
    <w:rsid w:val="00514EAE"/>
    <w:rsid w:val="00521F19"/>
    <w:rsid w:val="005255C6"/>
    <w:rsid w:val="00526806"/>
    <w:rsid w:val="005321A5"/>
    <w:rsid w:val="00533194"/>
    <w:rsid w:val="00533D64"/>
    <w:rsid w:val="0053413E"/>
    <w:rsid w:val="00536BAC"/>
    <w:rsid w:val="00540BC4"/>
    <w:rsid w:val="00541EDD"/>
    <w:rsid w:val="00542DCD"/>
    <w:rsid w:val="00543BEC"/>
    <w:rsid w:val="00544CD7"/>
    <w:rsid w:val="00547F8C"/>
    <w:rsid w:val="0055070B"/>
    <w:rsid w:val="00550EDD"/>
    <w:rsid w:val="0055262C"/>
    <w:rsid w:val="0055456C"/>
    <w:rsid w:val="00554896"/>
    <w:rsid w:val="00555508"/>
    <w:rsid w:val="00555C59"/>
    <w:rsid w:val="00560D47"/>
    <w:rsid w:val="00562A2F"/>
    <w:rsid w:val="00565C4D"/>
    <w:rsid w:val="00567A48"/>
    <w:rsid w:val="005730B5"/>
    <w:rsid w:val="0057351C"/>
    <w:rsid w:val="00576CFB"/>
    <w:rsid w:val="00581B2A"/>
    <w:rsid w:val="00585930"/>
    <w:rsid w:val="00586A07"/>
    <w:rsid w:val="00587ED7"/>
    <w:rsid w:val="00587F77"/>
    <w:rsid w:val="00591207"/>
    <w:rsid w:val="00592374"/>
    <w:rsid w:val="00595945"/>
    <w:rsid w:val="00595CA6"/>
    <w:rsid w:val="005A0E25"/>
    <w:rsid w:val="005A1270"/>
    <w:rsid w:val="005A155E"/>
    <w:rsid w:val="005A1724"/>
    <w:rsid w:val="005A2739"/>
    <w:rsid w:val="005A3D40"/>
    <w:rsid w:val="005A4A62"/>
    <w:rsid w:val="005A5561"/>
    <w:rsid w:val="005B3F2F"/>
    <w:rsid w:val="005B5030"/>
    <w:rsid w:val="005C24A6"/>
    <w:rsid w:val="005C3D3E"/>
    <w:rsid w:val="005C7069"/>
    <w:rsid w:val="005D55D5"/>
    <w:rsid w:val="005D5A14"/>
    <w:rsid w:val="005E17F4"/>
    <w:rsid w:val="005E34F5"/>
    <w:rsid w:val="005E50A2"/>
    <w:rsid w:val="005E7F37"/>
    <w:rsid w:val="005F013F"/>
    <w:rsid w:val="005F6A44"/>
    <w:rsid w:val="00601767"/>
    <w:rsid w:val="00607393"/>
    <w:rsid w:val="006177AD"/>
    <w:rsid w:val="00617FB2"/>
    <w:rsid w:val="00622184"/>
    <w:rsid w:val="00625D26"/>
    <w:rsid w:val="00627EEB"/>
    <w:rsid w:val="00630027"/>
    <w:rsid w:val="00630C41"/>
    <w:rsid w:val="00632828"/>
    <w:rsid w:val="00634156"/>
    <w:rsid w:val="0063522B"/>
    <w:rsid w:val="00637542"/>
    <w:rsid w:val="00646371"/>
    <w:rsid w:val="00650DC6"/>
    <w:rsid w:val="0065130E"/>
    <w:rsid w:val="00653525"/>
    <w:rsid w:val="006618C7"/>
    <w:rsid w:val="006618E4"/>
    <w:rsid w:val="00663535"/>
    <w:rsid w:val="00665481"/>
    <w:rsid w:val="00666217"/>
    <w:rsid w:val="00666B41"/>
    <w:rsid w:val="006725B4"/>
    <w:rsid w:val="00675357"/>
    <w:rsid w:val="00676D4A"/>
    <w:rsid w:val="00681DCA"/>
    <w:rsid w:val="00683B55"/>
    <w:rsid w:val="00685D37"/>
    <w:rsid w:val="00692082"/>
    <w:rsid w:val="00694320"/>
    <w:rsid w:val="006A11BC"/>
    <w:rsid w:val="006A19E8"/>
    <w:rsid w:val="006A29B5"/>
    <w:rsid w:val="006A68A9"/>
    <w:rsid w:val="006A6A95"/>
    <w:rsid w:val="006B09A9"/>
    <w:rsid w:val="006B29C7"/>
    <w:rsid w:val="006B3A7A"/>
    <w:rsid w:val="006B4579"/>
    <w:rsid w:val="006B59B0"/>
    <w:rsid w:val="006C1E18"/>
    <w:rsid w:val="006C2CA9"/>
    <w:rsid w:val="006C38A2"/>
    <w:rsid w:val="006C4DA8"/>
    <w:rsid w:val="006C62F7"/>
    <w:rsid w:val="006C74AC"/>
    <w:rsid w:val="006D4369"/>
    <w:rsid w:val="006D6A51"/>
    <w:rsid w:val="006E1156"/>
    <w:rsid w:val="006E30D4"/>
    <w:rsid w:val="006E535C"/>
    <w:rsid w:val="006E6B1E"/>
    <w:rsid w:val="006F0721"/>
    <w:rsid w:val="006F718B"/>
    <w:rsid w:val="006F75A0"/>
    <w:rsid w:val="00700615"/>
    <w:rsid w:val="00703149"/>
    <w:rsid w:val="007037E7"/>
    <w:rsid w:val="00703A3A"/>
    <w:rsid w:val="0071045E"/>
    <w:rsid w:val="00711116"/>
    <w:rsid w:val="00711298"/>
    <w:rsid w:val="007124FD"/>
    <w:rsid w:val="00712D96"/>
    <w:rsid w:val="00713AF2"/>
    <w:rsid w:val="007142F4"/>
    <w:rsid w:val="00715EB7"/>
    <w:rsid w:val="00722672"/>
    <w:rsid w:val="007228EE"/>
    <w:rsid w:val="00724348"/>
    <w:rsid w:val="00724809"/>
    <w:rsid w:val="00726301"/>
    <w:rsid w:val="0073017E"/>
    <w:rsid w:val="007315FA"/>
    <w:rsid w:val="00731CA7"/>
    <w:rsid w:val="00732394"/>
    <w:rsid w:val="00733A7D"/>
    <w:rsid w:val="00734A78"/>
    <w:rsid w:val="00736048"/>
    <w:rsid w:val="00736AC3"/>
    <w:rsid w:val="00740A41"/>
    <w:rsid w:val="0074524D"/>
    <w:rsid w:val="00747EFE"/>
    <w:rsid w:val="00750486"/>
    <w:rsid w:val="00752404"/>
    <w:rsid w:val="00755EE3"/>
    <w:rsid w:val="00756E48"/>
    <w:rsid w:val="00760884"/>
    <w:rsid w:val="00760F49"/>
    <w:rsid w:val="00762677"/>
    <w:rsid w:val="007642C4"/>
    <w:rsid w:val="007651EF"/>
    <w:rsid w:val="00765D2A"/>
    <w:rsid w:val="0076610A"/>
    <w:rsid w:val="00772647"/>
    <w:rsid w:val="00773882"/>
    <w:rsid w:val="00777B97"/>
    <w:rsid w:val="0078124D"/>
    <w:rsid w:val="00783A2D"/>
    <w:rsid w:val="00784D3F"/>
    <w:rsid w:val="00785017"/>
    <w:rsid w:val="007A053F"/>
    <w:rsid w:val="007A4B28"/>
    <w:rsid w:val="007A7683"/>
    <w:rsid w:val="007B1E36"/>
    <w:rsid w:val="007B5700"/>
    <w:rsid w:val="007B5A2D"/>
    <w:rsid w:val="007C228A"/>
    <w:rsid w:val="007C2EEC"/>
    <w:rsid w:val="007C47EE"/>
    <w:rsid w:val="007C7DCD"/>
    <w:rsid w:val="007D08E7"/>
    <w:rsid w:val="007D3B58"/>
    <w:rsid w:val="007D46F9"/>
    <w:rsid w:val="007D5208"/>
    <w:rsid w:val="007D54EF"/>
    <w:rsid w:val="007D5FCE"/>
    <w:rsid w:val="007E1362"/>
    <w:rsid w:val="007F28FF"/>
    <w:rsid w:val="007F303B"/>
    <w:rsid w:val="007F502F"/>
    <w:rsid w:val="007F613F"/>
    <w:rsid w:val="007F77C4"/>
    <w:rsid w:val="00804687"/>
    <w:rsid w:val="0080490A"/>
    <w:rsid w:val="00812020"/>
    <w:rsid w:val="008215E3"/>
    <w:rsid w:val="008268EE"/>
    <w:rsid w:val="00827816"/>
    <w:rsid w:val="0083048D"/>
    <w:rsid w:val="00834163"/>
    <w:rsid w:val="00841008"/>
    <w:rsid w:val="00841233"/>
    <w:rsid w:val="00841B3F"/>
    <w:rsid w:val="00844103"/>
    <w:rsid w:val="00844C91"/>
    <w:rsid w:val="00852632"/>
    <w:rsid w:val="008535E1"/>
    <w:rsid w:val="00855E25"/>
    <w:rsid w:val="008612EE"/>
    <w:rsid w:val="008629F4"/>
    <w:rsid w:val="00864FD6"/>
    <w:rsid w:val="008658AA"/>
    <w:rsid w:val="00866D6E"/>
    <w:rsid w:val="008706A9"/>
    <w:rsid w:val="00870712"/>
    <w:rsid w:val="00870A6D"/>
    <w:rsid w:val="00871B43"/>
    <w:rsid w:val="00873350"/>
    <w:rsid w:val="008749D3"/>
    <w:rsid w:val="00876455"/>
    <w:rsid w:val="00880766"/>
    <w:rsid w:val="00881D7E"/>
    <w:rsid w:val="00881E0B"/>
    <w:rsid w:val="00884FB2"/>
    <w:rsid w:val="0088676A"/>
    <w:rsid w:val="00890523"/>
    <w:rsid w:val="008919B5"/>
    <w:rsid w:val="00892F58"/>
    <w:rsid w:val="00895C8A"/>
    <w:rsid w:val="00897900"/>
    <w:rsid w:val="008A0841"/>
    <w:rsid w:val="008A164B"/>
    <w:rsid w:val="008A170D"/>
    <w:rsid w:val="008A2A44"/>
    <w:rsid w:val="008A6D53"/>
    <w:rsid w:val="008B12A3"/>
    <w:rsid w:val="008B18E9"/>
    <w:rsid w:val="008B19EF"/>
    <w:rsid w:val="008B1FAA"/>
    <w:rsid w:val="008B21CA"/>
    <w:rsid w:val="008B2214"/>
    <w:rsid w:val="008B40A1"/>
    <w:rsid w:val="008B4E62"/>
    <w:rsid w:val="008B5593"/>
    <w:rsid w:val="008B7EDA"/>
    <w:rsid w:val="008C0D06"/>
    <w:rsid w:val="008C22D8"/>
    <w:rsid w:val="008C7791"/>
    <w:rsid w:val="008C7F37"/>
    <w:rsid w:val="008D47ED"/>
    <w:rsid w:val="008D51C7"/>
    <w:rsid w:val="008D6430"/>
    <w:rsid w:val="008D6800"/>
    <w:rsid w:val="008E00D8"/>
    <w:rsid w:val="008E37D7"/>
    <w:rsid w:val="008E39F8"/>
    <w:rsid w:val="008F41F5"/>
    <w:rsid w:val="008F676C"/>
    <w:rsid w:val="008F7EED"/>
    <w:rsid w:val="00904D28"/>
    <w:rsid w:val="00905488"/>
    <w:rsid w:val="00905FED"/>
    <w:rsid w:val="00910816"/>
    <w:rsid w:val="00910E39"/>
    <w:rsid w:val="0091285A"/>
    <w:rsid w:val="009171F6"/>
    <w:rsid w:val="00921F2B"/>
    <w:rsid w:val="00926942"/>
    <w:rsid w:val="009326B8"/>
    <w:rsid w:val="009354E3"/>
    <w:rsid w:val="00935D59"/>
    <w:rsid w:val="0093786B"/>
    <w:rsid w:val="0094195C"/>
    <w:rsid w:val="00942ECB"/>
    <w:rsid w:val="009454E2"/>
    <w:rsid w:val="0094588F"/>
    <w:rsid w:val="00946A4B"/>
    <w:rsid w:val="00947A69"/>
    <w:rsid w:val="00951282"/>
    <w:rsid w:val="00951CD0"/>
    <w:rsid w:val="00954718"/>
    <w:rsid w:val="00956962"/>
    <w:rsid w:val="00956F00"/>
    <w:rsid w:val="0096454D"/>
    <w:rsid w:val="009649EB"/>
    <w:rsid w:val="0096538A"/>
    <w:rsid w:val="009674F9"/>
    <w:rsid w:val="009712BD"/>
    <w:rsid w:val="009755DE"/>
    <w:rsid w:val="009773F6"/>
    <w:rsid w:val="00981852"/>
    <w:rsid w:val="00983EE8"/>
    <w:rsid w:val="00987649"/>
    <w:rsid w:val="00991B37"/>
    <w:rsid w:val="00991BCC"/>
    <w:rsid w:val="00993F43"/>
    <w:rsid w:val="00994426"/>
    <w:rsid w:val="009A02C3"/>
    <w:rsid w:val="009A0B28"/>
    <w:rsid w:val="009A1419"/>
    <w:rsid w:val="009A2B7E"/>
    <w:rsid w:val="009A41CA"/>
    <w:rsid w:val="009A4545"/>
    <w:rsid w:val="009A4B62"/>
    <w:rsid w:val="009A7900"/>
    <w:rsid w:val="009B3AB5"/>
    <w:rsid w:val="009B523F"/>
    <w:rsid w:val="009B55FB"/>
    <w:rsid w:val="009B5F48"/>
    <w:rsid w:val="009B682B"/>
    <w:rsid w:val="009B757A"/>
    <w:rsid w:val="009C0B57"/>
    <w:rsid w:val="009C56C4"/>
    <w:rsid w:val="009D1ADB"/>
    <w:rsid w:val="009D3714"/>
    <w:rsid w:val="009E113A"/>
    <w:rsid w:val="009E14E5"/>
    <w:rsid w:val="009F1DE1"/>
    <w:rsid w:val="009F23FE"/>
    <w:rsid w:val="009F3D9D"/>
    <w:rsid w:val="009F47B4"/>
    <w:rsid w:val="009F4DC9"/>
    <w:rsid w:val="009F7390"/>
    <w:rsid w:val="00A025B2"/>
    <w:rsid w:val="00A03918"/>
    <w:rsid w:val="00A039B7"/>
    <w:rsid w:val="00A03B55"/>
    <w:rsid w:val="00A04349"/>
    <w:rsid w:val="00A04F0A"/>
    <w:rsid w:val="00A06C16"/>
    <w:rsid w:val="00A07EEC"/>
    <w:rsid w:val="00A12625"/>
    <w:rsid w:val="00A15A72"/>
    <w:rsid w:val="00A237B3"/>
    <w:rsid w:val="00A25F8E"/>
    <w:rsid w:val="00A26A8E"/>
    <w:rsid w:val="00A3067C"/>
    <w:rsid w:val="00A30EE2"/>
    <w:rsid w:val="00A31F11"/>
    <w:rsid w:val="00A36532"/>
    <w:rsid w:val="00A379B0"/>
    <w:rsid w:val="00A40196"/>
    <w:rsid w:val="00A43479"/>
    <w:rsid w:val="00A4437C"/>
    <w:rsid w:val="00A453D0"/>
    <w:rsid w:val="00A527B6"/>
    <w:rsid w:val="00A53A65"/>
    <w:rsid w:val="00A546FD"/>
    <w:rsid w:val="00A55799"/>
    <w:rsid w:val="00A616C3"/>
    <w:rsid w:val="00A66666"/>
    <w:rsid w:val="00A727FA"/>
    <w:rsid w:val="00A72B8D"/>
    <w:rsid w:val="00A732CF"/>
    <w:rsid w:val="00A7487B"/>
    <w:rsid w:val="00A75DDC"/>
    <w:rsid w:val="00A90E14"/>
    <w:rsid w:val="00AA49A0"/>
    <w:rsid w:val="00AA528D"/>
    <w:rsid w:val="00AA670F"/>
    <w:rsid w:val="00AB105A"/>
    <w:rsid w:val="00AB27B7"/>
    <w:rsid w:val="00AB3F2E"/>
    <w:rsid w:val="00AB445E"/>
    <w:rsid w:val="00AB4D12"/>
    <w:rsid w:val="00AB5563"/>
    <w:rsid w:val="00AC3F8E"/>
    <w:rsid w:val="00AC70D6"/>
    <w:rsid w:val="00AD10D7"/>
    <w:rsid w:val="00AD1BCF"/>
    <w:rsid w:val="00AD78FB"/>
    <w:rsid w:val="00AE2108"/>
    <w:rsid w:val="00AE4497"/>
    <w:rsid w:val="00AE50EA"/>
    <w:rsid w:val="00AF2BD4"/>
    <w:rsid w:val="00AF33AF"/>
    <w:rsid w:val="00AF5EE6"/>
    <w:rsid w:val="00AF6B1B"/>
    <w:rsid w:val="00AF7B39"/>
    <w:rsid w:val="00B0183C"/>
    <w:rsid w:val="00B01E98"/>
    <w:rsid w:val="00B03364"/>
    <w:rsid w:val="00B03501"/>
    <w:rsid w:val="00B047A9"/>
    <w:rsid w:val="00B05C0A"/>
    <w:rsid w:val="00B072B8"/>
    <w:rsid w:val="00B10D64"/>
    <w:rsid w:val="00B11D92"/>
    <w:rsid w:val="00B128B1"/>
    <w:rsid w:val="00B14AAB"/>
    <w:rsid w:val="00B1735C"/>
    <w:rsid w:val="00B17AC1"/>
    <w:rsid w:val="00B17FEA"/>
    <w:rsid w:val="00B208F1"/>
    <w:rsid w:val="00B228B0"/>
    <w:rsid w:val="00B22FE4"/>
    <w:rsid w:val="00B25430"/>
    <w:rsid w:val="00B25CC7"/>
    <w:rsid w:val="00B25E9F"/>
    <w:rsid w:val="00B25FD7"/>
    <w:rsid w:val="00B2616B"/>
    <w:rsid w:val="00B27805"/>
    <w:rsid w:val="00B27A79"/>
    <w:rsid w:val="00B30A61"/>
    <w:rsid w:val="00B31577"/>
    <w:rsid w:val="00B32EE8"/>
    <w:rsid w:val="00B3384C"/>
    <w:rsid w:val="00B33995"/>
    <w:rsid w:val="00B41C50"/>
    <w:rsid w:val="00B468AD"/>
    <w:rsid w:val="00B46EA2"/>
    <w:rsid w:val="00B53F08"/>
    <w:rsid w:val="00B54F47"/>
    <w:rsid w:val="00B60B47"/>
    <w:rsid w:val="00B61B68"/>
    <w:rsid w:val="00B61CA0"/>
    <w:rsid w:val="00B64766"/>
    <w:rsid w:val="00B64FDE"/>
    <w:rsid w:val="00B65B4F"/>
    <w:rsid w:val="00B71014"/>
    <w:rsid w:val="00B71BCD"/>
    <w:rsid w:val="00B7271E"/>
    <w:rsid w:val="00B743A0"/>
    <w:rsid w:val="00B74B8C"/>
    <w:rsid w:val="00B76467"/>
    <w:rsid w:val="00B804D0"/>
    <w:rsid w:val="00B83330"/>
    <w:rsid w:val="00B8493F"/>
    <w:rsid w:val="00B85903"/>
    <w:rsid w:val="00B8718C"/>
    <w:rsid w:val="00B878C6"/>
    <w:rsid w:val="00B908DD"/>
    <w:rsid w:val="00B916CC"/>
    <w:rsid w:val="00B917CA"/>
    <w:rsid w:val="00B94900"/>
    <w:rsid w:val="00B95193"/>
    <w:rsid w:val="00B968F4"/>
    <w:rsid w:val="00BA3F04"/>
    <w:rsid w:val="00BA4166"/>
    <w:rsid w:val="00BB006A"/>
    <w:rsid w:val="00BB2242"/>
    <w:rsid w:val="00BB3B0B"/>
    <w:rsid w:val="00BB4354"/>
    <w:rsid w:val="00BB5F55"/>
    <w:rsid w:val="00BB711E"/>
    <w:rsid w:val="00BC010B"/>
    <w:rsid w:val="00BC0DAD"/>
    <w:rsid w:val="00BC13DD"/>
    <w:rsid w:val="00BC21D5"/>
    <w:rsid w:val="00BD0FA2"/>
    <w:rsid w:val="00BD6620"/>
    <w:rsid w:val="00BD6E4A"/>
    <w:rsid w:val="00BE02C5"/>
    <w:rsid w:val="00BE2C03"/>
    <w:rsid w:val="00BE41A8"/>
    <w:rsid w:val="00BE48D7"/>
    <w:rsid w:val="00BE4AFA"/>
    <w:rsid w:val="00BE6FAF"/>
    <w:rsid w:val="00BE7888"/>
    <w:rsid w:val="00BF4CC9"/>
    <w:rsid w:val="00BF5645"/>
    <w:rsid w:val="00BF62D4"/>
    <w:rsid w:val="00BF70A5"/>
    <w:rsid w:val="00C00771"/>
    <w:rsid w:val="00C05B97"/>
    <w:rsid w:val="00C06B3B"/>
    <w:rsid w:val="00C07CF0"/>
    <w:rsid w:val="00C10829"/>
    <w:rsid w:val="00C11E78"/>
    <w:rsid w:val="00C12DE7"/>
    <w:rsid w:val="00C13069"/>
    <w:rsid w:val="00C156AC"/>
    <w:rsid w:val="00C221AF"/>
    <w:rsid w:val="00C22667"/>
    <w:rsid w:val="00C323A4"/>
    <w:rsid w:val="00C3273C"/>
    <w:rsid w:val="00C32D2A"/>
    <w:rsid w:val="00C35C77"/>
    <w:rsid w:val="00C37EAB"/>
    <w:rsid w:val="00C47E42"/>
    <w:rsid w:val="00C52994"/>
    <w:rsid w:val="00C52C05"/>
    <w:rsid w:val="00C535A0"/>
    <w:rsid w:val="00C5550B"/>
    <w:rsid w:val="00C6010C"/>
    <w:rsid w:val="00C62794"/>
    <w:rsid w:val="00C62CE3"/>
    <w:rsid w:val="00C653E2"/>
    <w:rsid w:val="00C676B8"/>
    <w:rsid w:val="00C72D72"/>
    <w:rsid w:val="00C74FBF"/>
    <w:rsid w:val="00C75763"/>
    <w:rsid w:val="00C75D7A"/>
    <w:rsid w:val="00C762F4"/>
    <w:rsid w:val="00C771A5"/>
    <w:rsid w:val="00C83361"/>
    <w:rsid w:val="00C84885"/>
    <w:rsid w:val="00C84E8B"/>
    <w:rsid w:val="00C91ECE"/>
    <w:rsid w:val="00C93D63"/>
    <w:rsid w:val="00C95F8B"/>
    <w:rsid w:val="00C96D21"/>
    <w:rsid w:val="00C97711"/>
    <w:rsid w:val="00C97F18"/>
    <w:rsid w:val="00CA0996"/>
    <w:rsid w:val="00CA5B87"/>
    <w:rsid w:val="00CB112F"/>
    <w:rsid w:val="00CB7341"/>
    <w:rsid w:val="00CB7DF7"/>
    <w:rsid w:val="00CC306F"/>
    <w:rsid w:val="00CC5F61"/>
    <w:rsid w:val="00CC611B"/>
    <w:rsid w:val="00CD2AB2"/>
    <w:rsid w:val="00CD3244"/>
    <w:rsid w:val="00CD7532"/>
    <w:rsid w:val="00CE04F1"/>
    <w:rsid w:val="00CE152A"/>
    <w:rsid w:val="00CE45B9"/>
    <w:rsid w:val="00CE5698"/>
    <w:rsid w:val="00CE6472"/>
    <w:rsid w:val="00CE7F3A"/>
    <w:rsid w:val="00CF0C88"/>
    <w:rsid w:val="00CF11E9"/>
    <w:rsid w:val="00CF4E99"/>
    <w:rsid w:val="00CF5799"/>
    <w:rsid w:val="00CF7D51"/>
    <w:rsid w:val="00D04670"/>
    <w:rsid w:val="00D121C1"/>
    <w:rsid w:val="00D13D7B"/>
    <w:rsid w:val="00D166AB"/>
    <w:rsid w:val="00D168B2"/>
    <w:rsid w:val="00D22F24"/>
    <w:rsid w:val="00D2628A"/>
    <w:rsid w:val="00D30D52"/>
    <w:rsid w:val="00D31353"/>
    <w:rsid w:val="00D31C29"/>
    <w:rsid w:val="00D320A8"/>
    <w:rsid w:val="00D33218"/>
    <w:rsid w:val="00D348CE"/>
    <w:rsid w:val="00D349D0"/>
    <w:rsid w:val="00D40523"/>
    <w:rsid w:val="00D42642"/>
    <w:rsid w:val="00D43383"/>
    <w:rsid w:val="00D43BBB"/>
    <w:rsid w:val="00D44655"/>
    <w:rsid w:val="00D45401"/>
    <w:rsid w:val="00D46176"/>
    <w:rsid w:val="00D5268D"/>
    <w:rsid w:val="00D54755"/>
    <w:rsid w:val="00D57ED5"/>
    <w:rsid w:val="00D61648"/>
    <w:rsid w:val="00D61C0A"/>
    <w:rsid w:val="00D62333"/>
    <w:rsid w:val="00D62FDC"/>
    <w:rsid w:val="00D66D6E"/>
    <w:rsid w:val="00D71A7F"/>
    <w:rsid w:val="00D72769"/>
    <w:rsid w:val="00D72F56"/>
    <w:rsid w:val="00D74CA6"/>
    <w:rsid w:val="00D77961"/>
    <w:rsid w:val="00D8067D"/>
    <w:rsid w:val="00D8168D"/>
    <w:rsid w:val="00D83E21"/>
    <w:rsid w:val="00D85159"/>
    <w:rsid w:val="00D876EF"/>
    <w:rsid w:val="00D92639"/>
    <w:rsid w:val="00D92C0C"/>
    <w:rsid w:val="00D93CA6"/>
    <w:rsid w:val="00D967A8"/>
    <w:rsid w:val="00DA120C"/>
    <w:rsid w:val="00DA1308"/>
    <w:rsid w:val="00DA2346"/>
    <w:rsid w:val="00DB4F76"/>
    <w:rsid w:val="00DB7E2A"/>
    <w:rsid w:val="00DC0C21"/>
    <w:rsid w:val="00DC1FDA"/>
    <w:rsid w:val="00DC2798"/>
    <w:rsid w:val="00DC7461"/>
    <w:rsid w:val="00DD3EF4"/>
    <w:rsid w:val="00DD66E1"/>
    <w:rsid w:val="00DE0BBD"/>
    <w:rsid w:val="00DE22FA"/>
    <w:rsid w:val="00DE2CA6"/>
    <w:rsid w:val="00DF32DA"/>
    <w:rsid w:val="00DF370B"/>
    <w:rsid w:val="00DF717D"/>
    <w:rsid w:val="00E035E4"/>
    <w:rsid w:val="00E06A99"/>
    <w:rsid w:val="00E11194"/>
    <w:rsid w:val="00E117FF"/>
    <w:rsid w:val="00E11A1E"/>
    <w:rsid w:val="00E124A8"/>
    <w:rsid w:val="00E1368D"/>
    <w:rsid w:val="00E14B33"/>
    <w:rsid w:val="00E1708D"/>
    <w:rsid w:val="00E171C0"/>
    <w:rsid w:val="00E24B02"/>
    <w:rsid w:val="00E25776"/>
    <w:rsid w:val="00E364DB"/>
    <w:rsid w:val="00E37577"/>
    <w:rsid w:val="00E37BAC"/>
    <w:rsid w:val="00E404C1"/>
    <w:rsid w:val="00E411BE"/>
    <w:rsid w:val="00E416B7"/>
    <w:rsid w:val="00E41C7C"/>
    <w:rsid w:val="00E426A9"/>
    <w:rsid w:val="00E47818"/>
    <w:rsid w:val="00E56CFC"/>
    <w:rsid w:val="00E56FA0"/>
    <w:rsid w:val="00E575B9"/>
    <w:rsid w:val="00E6064C"/>
    <w:rsid w:val="00E646BC"/>
    <w:rsid w:val="00E66592"/>
    <w:rsid w:val="00E6735E"/>
    <w:rsid w:val="00E70933"/>
    <w:rsid w:val="00E70EC9"/>
    <w:rsid w:val="00E71C63"/>
    <w:rsid w:val="00E71E64"/>
    <w:rsid w:val="00E7360E"/>
    <w:rsid w:val="00E738F1"/>
    <w:rsid w:val="00E7518D"/>
    <w:rsid w:val="00E75E64"/>
    <w:rsid w:val="00E75F74"/>
    <w:rsid w:val="00E764E6"/>
    <w:rsid w:val="00E80FD5"/>
    <w:rsid w:val="00E830ED"/>
    <w:rsid w:val="00E83D11"/>
    <w:rsid w:val="00E846A5"/>
    <w:rsid w:val="00E84BC7"/>
    <w:rsid w:val="00E852F4"/>
    <w:rsid w:val="00E85FAD"/>
    <w:rsid w:val="00E86840"/>
    <w:rsid w:val="00E86AC7"/>
    <w:rsid w:val="00E901C8"/>
    <w:rsid w:val="00E916EE"/>
    <w:rsid w:val="00E930D6"/>
    <w:rsid w:val="00E943F5"/>
    <w:rsid w:val="00E955C1"/>
    <w:rsid w:val="00E95762"/>
    <w:rsid w:val="00E97789"/>
    <w:rsid w:val="00E9791A"/>
    <w:rsid w:val="00EA0392"/>
    <w:rsid w:val="00EA0571"/>
    <w:rsid w:val="00EA0F38"/>
    <w:rsid w:val="00EA2A86"/>
    <w:rsid w:val="00EA2BFB"/>
    <w:rsid w:val="00EA695C"/>
    <w:rsid w:val="00EA706C"/>
    <w:rsid w:val="00EA79C8"/>
    <w:rsid w:val="00EB064F"/>
    <w:rsid w:val="00EB0723"/>
    <w:rsid w:val="00EB0F20"/>
    <w:rsid w:val="00EB57B6"/>
    <w:rsid w:val="00EB6E56"/>
    <w:rsid w:val="00EC12FD"/>
    <w:rsid w:val="00EC1889"/>
    <w:rsid w:val="00EC7795"/>
    <w:rsid w:val="00ED489E"/>
    <w:rsid w:val="00EE32C7"/>
    <w:rsid w:val="00EE59D9"/>
    <w:rsid w:val="00EE7B0C"/>
    <w:rsid w:val="00EF04DB"/>
    <w:rsid w:val="00EF11DE"/>
    <w:rsid w:val="00EF319D"/>
    <w:rsid w:val="00EF3670"/>
    <w:rsid w:val="00EF62B7"/>
    <w:rsid w:val="00EF7781"/>
    <w:rsid w:val="00F01C4D"/>
    <w:rsid w:val="00F01EDB"/>
    <w:rsid w:val="00F105E1"/>
    <w:rsid w:val="00F10996"/>
    <w:rsid w:val="00F10C6E"/>
    <w:rsid w:val="00F11D51"/>
    <w:rsid w:val="00F15449"/>
    <w:rsid w:val="00F16F58"/>
    <w:rsid w:val="00F17152"/>
    <w:rsid w:val="00F17197"/>
    <w:rsid w:val="00F23B33"/>
    <w:rsid w:val="00F3400B"/>
    <w:rsid w:val="00F3579E"/>
    <w:rsid w:val="00F41495"/>
    <w:rsid w:val="00F4175E"/>
    <w:rsid w:val="00F41F75"/>
    <w:rsid w:val="00F4227B"/>
    <w:rsid w:val="00F473A8"/>
    <w:rsid w:val="00F5001B"/>
    <w:rsid w:val="00F5640B"/>
    <w:rsid w:val="00F57D6D"/>
    <w:rsid w:val="00F606C0"/>
    <w:rsid w:val="00F61449"/>
    <w:rsid w:val="00F7162F"/>
    <w:rsid w:val="00F723C6"/>
    <w:rsid w:val="00F72E6E"/>
    <w:rsid w:val="00F7492D"/>
    <w:rsid w:val="00F7522E"/>
    <w:rsid w:val="00F752F8"/>
    <w:rsid w:val="00F753B3"/>
    <w:rsid w:val="00F76343"/>
    <w:rsid w:val="00F774E0"/>
    <w:rsid w:val="00F828BE"/>
    <w:rsid w:val="00F8315A"/>
    <w:rsid w:val="00F84FE2"/>
    <w:rsid w:val="00F85572"/>
    <w:rsid w:val="00F935FE"/>
    <w:rsid w:val="00F94BF8"/>
    <w:rsid w:val="00F94F6A"/>
    <w:rsid w:val="00F9654A"/>
    <w:rsid w:val="00FA0440"/>
    <w:rsid w:val="00FA375B"/>
    <w:rsid w:val="00FB2399"/>
    <w:rsid w:val="00FB2B65"/>
    <w:rsid w:val="00FB3E2E"/>
    <w:rsid w:val="00FB5E73"/>
    <w:rsid w:val="00FB6C80"/>
    <w:rsid w:val="00FC14E8"/>
    <w:rsid w:val="00FC169E"/>
    <w:rsid w:val="00FC4D1A"/>
    <w:rsid w:val="00FC731E"/>
    <w:rsid w:val="00FD0281"/>
    <w:rsid w:val="00FD08CC"/>
    <w:rsid w:val="00FD228C"/>
    <w:rsid w:val="00FD61F1"/>
    <w:rsid w:val="00FD7ADF"/>
    <w:rsid w:val="00FE36CB"/>
    <w:rsid w:val="00FE3779"/>
    <w:rsid w:val="00FE518A"/>
    <w:rsid w:val="00FF01C9"/>
    <w:rsid w:val="00FF0C94"/>
    <w:rsid w:val="00FF117B"/>
    <w:rsid w:val="00FF25E6"/>
    <w:rsid w:val="00FF2E25"/>
    <w:rsid w:val="00FF3A1B"/>
    <w:rsid w:val="00FF47F9"/>
    <w:rsid w:val="00FF54DA"/>
    <w:rsid w:val="00FF5A25"/>
    <w:rsid w:val="00FF5A2E"/>
    <w:rsid w:val="00FF5C03"/>
    <w:rsid w:val="00FF6A6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F460D45-5B75-4328-BC9A-D78611DBD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B43"/>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E943F5"/>
    <w:pPr>
      <w:tabs>
        <w:tab w:val="center" w:pos="4819"/>
        <w:tab w:val="right" w:pos="9638"/>
      </w:tabs>
      <w:spacing w:after="0" w:line="240" w:lineRule="auto"/>
    </w:pPr>
  </w:style>
  <w:style w:type="character" w:customStyle="1" w:styleId="CabealhoChar">
    <w:name w:val="Cabeçalho Char"/>
    <w:basedOn w:val="Fontepargpadro"/>
    <w:link w:val="Cabealho"/>
    <w:uiPriority w:val="99"/>
    <w:rsid w:val="00E943F5"/>
  </w:style>
  <w:style w:type="paragraph" w:styleId="Rodap">
    <w:name w:val="footer"/>
    <w:basedOn w:val="Normal"/>
    <w:link w:val="RodapChar"/>
    <w:uiPriority w:val="99"/>
    <w:unhideWhenUsed/>
    <w:rsid w:val="00E943F5"/>
    <w:pPr>
      <w:tabs>
        <w:tab w:val="center" w:pos="4819"/>
        <w:tab w:val="right" w:pos="9638"/>
      </w:tabs>
      <w:spacing w:after="0" w:line="240" w:lineRule="auto"/>
    </w:pPr>
  </w:style>
  <w:style w:type="character" w:customStyle="1" w:styleId="RodapChar">
    <w:name w:val="Rodapé Char"/>
    <w:basedOn w:val="Fontepargpadro"/>
    <w:link w:val="Rodap"/>
    <w:uiPriority w:val="99"/>
    <w:rsid w:val="00E943F5"/>
  </w:style>
  <w:style w:type="paragraph" w:customStyle="1" w:styleId="Default">
    <w:name w:val="Default"/>
    <w:rsid w:val="00E943F5"/>
    <w:pPr>
      <w:autoSpaceDE w:val="0"/>
      <w:autoSpaceDN w:val="0"/>
      <w:adjustRightInd w:val="0"/>
      <w:spacing w:after="0" w:line="240" w:lineRule="auto"/>
    </w:pPr>
    <w:rPr>
      <w:rFonts w:ascii="Arial" w:eastAsia="MS Mincho" w:hAnsi="Arial" w:cs="Arial"/>
      <w:color w:val="000000"/>
      <w:sz w:val="24"/>
      <w:szCs w:val="24"/>
      <w:lang w:val="pt-BR" w:eastAsia="pt-BR"/>
    </w:rPr>
  </w:style>
  <w:style w:type="table" w:styleId="Tabelacomgrade">
    <w:name w:val="Table Grid"/>
    <w:basedOn w:val="Tabelanormal"/>
    <w:uiPriority w:val="39"/>
    <w:rsid w:val="00E943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35"/>
    <w:unhideWhenUsed/>
    <w:qFormat/>
    <w:rsid w:val="004F6A0E"/>
    <w:pPr>
      <w:spacing w:after="200" w:line="240" w:lineRule="auto"/>
    </w:pPr>
    <w:rPr>
      <w:i/>
      <w:iCs/>
      <w:color w:val="44546A" w:themeColor="text2"/>
      <w:sz w:val="18"/>
      <w:szCs w:val="18"/>
    </w:rPr>
  </w:style>
  <w:style w:type="character" w:styleId="TextodoEspaoReservado">
    <w:name w:val="Placeholder Text"/>
    <w:basedOn w:val="Fontepargpadro"/>
    <w:uiPriority w:val="99"/>
    <w:semiHidden/>
    <w:rsid w:val="00205D13"/>
    <w:rPr>
      <w:color w:val="808080"/>
    </w:rPr>
  </w:style>
  <w:style w:type="paragraph" w:styleId="Textodebalo">
    <w:name w:val="Balloon Text"/>
    <w:basedOn w:val="Normal"/>
    <w:link w:val="TextodebaloChar"/>
    <w:uiPriority w:val="99"/>
    <w:semiHidden/>
    <w:unhideWhenUsed/>
    <w:rsid w:val="009B5F4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B5F4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0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F:\Projeto%20Final%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1868574"/>
        <w:category>
          <w:name w:val="Generale"/>
          <w:gallery w:val="placeholder"/>
        </w:category>
        <w:types>
          <w:type w:val="bbPlcHdr"/>
        </w:types>
        <w:behaviors>
          <w:behavior w:val="content"/>
        </w:behaviors>
        <w:guid w:val="{79D4BBA8-58D8-4688-995B-E6999F9ED933}"/>
      </w:docPartPr>
      <w:docPartBody>
        <w:p w:rsidR="00A45378" w:rsidRDefault="00F33B9C">
          <w:r w:rsidRPr="00863D4B">
            <w:rPr>
              <w:rStyle w:val="TextodoEspaoReservado"/>
            </w:rPr>
            <w:t>Fare clic qui per immettere testo.</w:t>
          </w:r>
        </w:p>
      </w:docPartBody>
    </w:docPart>
    <w:docPart>
      <w:docPartPr>
        <w:name w:val="AD60DF2E4DF34B8CA10D5178CB635EE0"/>
        <w:category>
          <w:name w:val="Geral"/>
          <w:gallery w:val="placeholder"/>
        </w:category>
        <w:types>
          <w:type w:val="bbPlcHdr"/>
        </w:types>
        <w:behaviors>
          <w:behavior w:val="content"/>
        </w:behaviors>
        <w:guid w:val="{38CBCFC6-69F7-40CC-B178-064B9A1E39DD}"/>
      </w:docPartPr>
      <w:docPartBody>
        <w:p w:rsidR="005E04E2" w:rsidRDefault="005E04E2" w:rsidP="005E04E2">
          <w:pPr>
            <w:pStyle w:val="AD60DF2E4DF34B8CA10D5178CB635EE0"/>
          </w:pPr>
          <w:r w:rsidRPr="00863D4B">
            <w:rPr>
              <w:rStyle w:val="TextodoEspaoReservado"/>
            </w:rPr>
            <w:t>Fare clic qui per immettere testo.</w:t>
          </w:r>
        </w:p>
      </w:docPartBody>
    </w:docPart>
    <w:docPart>
      <w:docPartPr>
        <w:name w:val="67A3AB23A8F246E2A7DA1FB19F678D0E"/>
        <w:category>
          <w:name w:val="Geral"/>
          <w:gallery w:val="placeholder"/>
        </w:category>
        <w:types>
          <w:type w:val="bbPlcHdr"/>
        </w:types>
        <w:behaviors>
          <w:behavior w:val="content"/>
        </w:behaviors>
        <w:guid w:val="{6676C7F8-188A-4427-8957-C80D72513823}"/>
      </w:docPartPr>
      <w:docPartBody>
        <w:p w:rsidR="005E04E2" w:rsidRDefault="005E04E2" w:rsidP="005E04E2">
          <w:pPr>
            <w:pStyle w:val="67A3AB23A8F246E2A7DA1FB19F678D0E"/>
          </w:pPr>
          <w:r w:rsidRPr="00863D4B">
            <w:rPr>
              <w:rStyle w:val="TextodoEspaoReservado"/>
            </w:rPr>
            <w:t>Fare clic qui per immettere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F33B9C"/>
    <w:rsid w:val="00070E8F"/>
    <w:rsid w:val="001B5308"/>
    <w:rsid w:val="00262585"/>
    <w:rsid w:val="003470D9"/>
    <w:rsid w:val="004065E3"/>
    <w:rsid w:val="005E04E2"/>
    <w:rsid w:val="006D391A"/>
    <w:rsid w:val="008903AB"/>
    <w:rsid w:val="008B3752"/>
    <w:rsid w:val="008D6338"/>
    <w:rsid w:val="00A45378"/>
    <w:rsid w:val="00D53063"/>
    <w:rsid w:val="00F33B9C"/>
    <w:rsid w:val="00FF2677"/>
    <w:rsid w:val="00FF501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0E8F"/>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E04E2"/>
    <w:rPr>
      <w:color w:val="808080"/>
    </w:rPr>
  </w:style>
  <w:style w:type="paragraph" w:customStyle="1" w:styleId="1250938E6AEB4BD299B9337C8EE06A94">
    <w:name w:val="1250938E6AEB4BD299B9337C8EE06A94"/>
    <w:rsid w:val="008D6338"/>
  </w:style>
  <w:style w:type="paragraph" w:customStyle="1" w:styleId="7BA24B36C6A24B29B86D601DB0B05FC5">
    <w:name w:val="7BA24B36C6A24B29B86D601DB0B05FC5"/>
    <w:rsid w:val="008D6338"/>
  </w:style>
  <w:style w:type="paragraph" w:customStyle="1" w:styleId="C1C9CDB21078474D91E67CE19CA67198">
    <w:name w:val="C1C9CDB21078474D91E67CE19CA67198"/>
    <w:rsid w:val="008D6338"/>
  </w:style>
  <w:style w:type="paragraph" w:customStyle="1" w:styleId="42F079F891404CB29EE00829E254C745">
    <w:name w:val="42F079F891404CB29EE00829E254C745"/>
    <w:rsid w:val="008D6338"/>
  </w:style>
  <w:style w:type="paragraph" w:customStyle="1" w:styleId="357B93582EAB4E3CB300212BA2D51BE1">
    <w:name w:val="357B93582EAB4E3CB300212BA2D51BE1"/>
    <w:rsid w:val="008D6338"/>
  </w:style>
  <w:style w:type="paragraph" w:customStyle="1" w:styleId="B94EC008AADE439DA645DE5A2027ECC4">
    <w:name w:val="B94EC008AADE439DA645DE5A2027ECC4"/>
    <w:rsid w:val="00FF2677"/>
  </w:style>
  <w:style w:type="paragraph" w:customStyle="1" w:styleId="3AE538A60D3B49C6A97E4532D66ADCC7">
    <w:name w:val="3AE538A60D3B49C6A97E4532D66ADCC7"/>
    <w:rsid w:val="00FF2677"/>
  </w:style>
  <w:style w:type="paragraph" w:customStyle="1" w:styleId="0DDD87414747409F8F920752467577C9">
    <w:name w:val="0DDD87414747409F8F920752467577C9"/>
    <w:rsid w:val="00FF2677"/>
  </w:style>
  <w:style w:type="paragraph" w:customStyle="1" w:styleId="AD60DF2E4DF34B8CA10D5178CB635EE0">
    <w:name w:val="AD60DF2E4DF34B8CA10D5178CB635EE0"/>
    <w:rsid w:val="005E04E2"/>
  </w:style>
  <w:style w:type="paragraph" w:customStyle="1" w:styleId="67A3AB23A8F246E2A7DA1FB19F678D0E">
    <w:name w:val="67A3AB23A8F246E2A7DA1FB19F678D0E"/>
    <w:rsid w:val="005E04E2"/>
  </w:style>
  <w:style w:type="paragraph" w:customStyle="1" w:styleId="CDFDFD6E89424D7DA5D5CDA1C81C43A7">
    <w:name w:val="CDFDFD6E89424D7DA5D5CDA1C81C43A7"/>
    <w:rsid w:val="005E04E2"/>
  </w:style>
  <w:style w:type="paragraph" w:customStyle="1" w:styleId="362514D2C2314D2C90230A804DAC016F">
    <w:name w:val="362514D2C2314D2C90230A804DAC016F"/>
    <w:rsid w:val="005E04E2"/>
  </w:style>
  <w:style w:type="paragraph" w:customStyle="1" w:styleId="85643028AE694A2E9BD69514795A63D6">
    <w:name w:val="85643028AE694A2E9BD69514795A63D6"/>
    <w:rsid w:val="005E04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C32EB-EA3A-4578-80E4-2E79691B6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Projeto Final 1.dotx</Template>
  <TotalTime>435</TotalTime>
  <Pages>1</Pages>
  <Words>1027</Words>
  <Characters>5552</Characters>
  <Application>Microsoft Office Word</Application>
  <DocSecurity>0</DocSecurity>
  <Lines>46</Lines>
  <Paragraphs>13</Paragraphs>
  <ScaleCrop>false</ScaleCrop>
  <HeadingPairs>
    <vt:vector size="4" baseType="variant">
      <vt:variant>
        <vt:lpstr>Título</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Cristian</dc:creator>
  <cp:lastModifiedBy>Adrianne Alves</cp:lastModifiedBy>
  <cp:revision>25</cp:revision>
  <cp:lastPrinted>2016-06-23T14:46:00Z</cp:lastPrinted>
  <dcterms:created xsi:type="dcterms:W3CDTF">2016-06-20T23:12:00Z</dcterms:created>
  <dcterms:modified xsi:type="dcterms:W3CDTF">2016-06-23T14:46:00Z</dcterms:modified>
</cp:coreProperties>
</file>